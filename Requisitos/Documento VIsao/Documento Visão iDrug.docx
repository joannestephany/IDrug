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F9AAA" w14:textId="77777777" w:rsidR="00882917" w:rsidRPr="000731A9" w:rsidRDefault="003B1561">
      <w:pPr>
        <w:pStyle w:val="Ttulo"/>
        <w:jc w:val="right"/>
        <w:rPr>
          <w:lang w:val="pt-BR"/>
        </w:rPr>
      </w:pPr>
      <w:r w:rsidRPr="000731A9">
        <w:rPr>
          <w:lang w:val="pt-BR"/>
        </w:rPr>
        <w:t xml:space="preserve">Documento de </w:t>
      </w:r>
      <w:r w:rsidR="00683462">
        <w:fldChar w:fldCharType="begin"/>
      </w:r>
      <w:r w:rsidR="00683462" w:rsidRPr="000731A9">
        <w:rPr>
          <w:lang w:val="pt-BR"/>
        </w:rPr>
        <w:instrText xml:space="preserve"> TITLE  \* MERGEFORMAT </w:instrText>
      </w:r>
      <w:r w:rsidR="00683462">
        <w:fldChar w:fldCharType="separate"/>
      </w:r>
      <w:r w:rsidR="00A0049D" w:rsidRPr="000731A9">
        <w:rPr>
          <w:lang w:val="pt-BR"/>
        </w:rPr>
        <w:t>Vis</w:t>
      </w:r>
      <w:r w:rsidRPr="000731A9">
        <w:rPr>
          <w:lang w:val="pt-BR"/>
        </w:rPr>
        <w:t>ão</w:t>
      </w:r>
      <w:r w:rsidR="00683462">
        <w:fldChar w:fldCharType="end"/>
      </w:r>
    </w:p>
    <w:p w14:paraId="5FFD2022" w14:textId="77777777" w:rsidR="00882917" w:rsidRPr="000731A9" w:rsidRDefault="00882917">
      <w:pPr>
        <w:pStyle w:val="Ttulo"/>
        <w:jc w:val="right"/>
        <w:rPr>
          <w:lang w:val="pt-BR"/>
        </w:rPr>
      </w:pPr>
    </w:p>
    <w:p w14:paraId="0CC690EC" w14:textId="56AA4F51" w:rsidR="00882917" w:rsidRPr="000731A9" w:rsidRDefault="00882917">
      <w:pPr>
        <w:pStyle w:val="Ttulo"/>
        <w:jc w:val="right"/>
        <w:rPr>
          <w:sz w:val="28"/>
          <w:lang w:val="pt-BR"/>
        </w:rPr>
      </w:pPr>
      <w:r w:rsidRPr="000731A9">
        <w:rPr>
          <w:sz w:val="28"/>
          <w:lang w:val="pt-BR"/>
        </w:rPr>
        <w:t>Vers</w:t>
      </w:r>
      <w:r w:rsidR="003B1561" w:rsidRPr="000731A9">
        <w:rPr>
          <w:sz w:val="28"/>
          <w:lang w:val="pt-BR"/>
        </w:rPr>
        <w:t>ão</w:t>
      </w:r>
      <w:r w:rsidRPr="000731A9">
        <w:rPr>
          <w:sz w:val="28"/>
          <w:lang w:val="pt-BR"/>
        </w:rPr>
        <w:t xml:space="preserve"> 1.0</w:t>
      </w:r>
    </w:p>
    <w:p w14:paraId="38B255AC" w14:textId="77777777" w:rsidR="00882917" w:rsidRPr="000731A9" w:rsidRDefault="00882917">
      <w:pPr>
        <w:pStyle w:val="Ttulo"/>
        <w:rPr>
          <w:sz w:val="28"/>
          <w:lang w:val="pt-BR"/>
        </w:rPr>
      </w:pPr>
    </w:p>
    <w:p w14:paraId="2C8D7A35" w14:textId="77777777" w:rsidR="00882917" w:rsidRPr="000731A9" w:rsidRDefault="00882917">
      <w:pPr>
        <w:rPr>
          <w:lang w:val="pt-BR"/>
        </w:rPr>
      </w:pPr>
    </w:p>
    <w:p w14:paraId="4A960B1C" w14:textId="77777777" w:rsidR="00882917" w:rsidRPr="000731A9" w:rsidRDefault="00882917" w:rsidP="00EC56E1">
      <w:pPr>
        <w:pStyle w:val="InfoBlue"/>
        <w:rPr>
          <w:lang w:val="pt-BR"/>
        </w:rPr>
      </w:pPr>
      <w:r w:rsidRPr="000731A9">
        <w:rPr>
          <w:lang w:val="pt-BR"/>
        </w:rPr>
        <w:t xml:space="preserve"> </w:t>
      </w:r>
    </w:p>
    <w:p w14:paraId="7935126D" w14:textId="77777777" w:rsidR="00882917" w:rsidRPr="000731A9" w:rsidRDefault="00882917">
      <w:pPr>
        <w:rPr>
          <w:lang w:val="pt-BR"/>
        </w:rPr>
        <w:sectPr w:rsidR="00882917" w:rsidRPr="000731A9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410D6F6" w14:textId="0F52A0D1" w:rsidR="00882917" w:rsidRPr="000731A9" w:rsidRDefault="00882917">
      <w:pPr>
        <w:pStyle w:val="Ttulo"/>
        <w:rPr>
          <w:lang w:val="pt-BR"/>
        </w:rPr>
      </w:pPr>
      <w:r w:rsidRPr="000731A9">
        <w:rPr>
          <w:lang w:val="pt-BR"/>
        </w:rPr>
        <w:lastRenderedPageBreak/>
        <w:t>Revis</w:t>
      </w:r>
      <w:r w:rsidR="00116EA8" w:rsidRPr="000731A9">
        <w:rPr>
          <w:lang w:val="pt-BR"/>
        </w:rPr>
        <w:t>ão Histórica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82917" w14:paraId="5729B233" w14:textId="77777777">
        <w:tc>
          <w:tcPr>
            <w:tcW w:w="2304" w:type="dxa"/>
          </w:tcPr>
          <w:p w14:paraId="15135C7C" w14:textId="77777777" w:rsidR="00882917" w:rsidRDefault="0088291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2CFAE9B" w14:textId="77777777" w:rsidR="00882917" w:rsidRDefault="0088291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146A3492" w14:textId="77777777" w:rsidR="00882917" w:rsidRDefault="0088291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96F8AB9" w14:textId="77777777" w:rsidR="00882917" w:rsidRDefault="0088291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882917" w14:paraId="792DF3A2" w14:textId="77777777">
        <w:tc>
          <w:tcPr>
            <w:tcW w:w="2304" w:type="dxa"/>
          </w:tcPr>
          <w:p w14:paraId="75A623F1" w14:textId="361FBE67" w:rsidR="00882917" w:rsidRDefault="00116EA8">
            <w:pPr>
              <w:pStyle w:val="Tabletext"/>
            </w:pPr>
            <w:r>
              <w:t>10/11/2019</w:t>
            </w:r>
          </w:p>
        </w:tc>
        <w:tc>
          <w:tcPr>
            <w:tcW w:w="1152" w:type="dxa"/>
          </w:tcPr>
          <w:p w14:paraId="01BDD774" w14:textId="4FC0CD0D" w:rsidR="00882917" w:rsidRDefault="00116EA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6AFF3D34" w14:textId="26E20E1B" w:rsidR="00882917" w:rsidRDefault="00116EA8">
            <w:pPr>
              <w:pStyle w:val="Tabletext"/>
            </w:pPr>
            <w:proofErr w:type="spellStart"/>
            <w:r>
              <w:t>Versão</w:t>
            </w:r>
            <w:proofErr w:type="spellEnd"/>
            <w:r>
              <w:t xml:space="preserve"> </w:t>
            </w:r>
            <w:proofErr w:type="spellStart"/>
            <w:r>
              <w:t>inicial</w:t>
            </w:r>
            <w:proofErr w:type="spellEnd"/>
            <w:r>
              <w:t xml:space="preserve"> do </w:t>
            </w:r>
            <w:proofErr w:type="spellStart"/>
            <w:r>
              <w:t>projeto</w:t>
            </w:r>
            <w:proofErr w:type="spellEnd"/>
          </w:p>
        </w:tc>
        <w:tc>
          <w:tcPr>
            <w:tcW w:w="2304" w:type="dxa"/>
          </w:tcPr>
          <w:p w14:paraId="5CDBD958" w14:textId="164F81C2" w:rsidR="00882917" w:rsidRDefault="00116EA8">
            <w:pPr>
              <w:pStyle w:val="Tabletext"/>
            </w:pPr>
            <w:r>
              <w:t xml:space="preserve">Toda a </w:t>
            </w:r>
            <w:proofErr w:type="spellStart"/>
            <w:r>
              <w:t>equipe</w:t>
            </w:r>
            <w:proofErr w:type="spellEnd"/>
          </w:p>
        </w:tc>
      </w:tr>
      <w:tr w:rsidR="00882917" w14:paraId="497850AC" w14:textId="77777777">
        <w:tc>
          <w:tcPr>
            <w:tcW w:w="2304" w:type="dxa"/>
          </w:tcPr>
          <w:p w14:paraId="72E898EA" w14:textId="2A56F1E0" w:rsidR="00882917" w:rsidRDefault="00882917">
            <w:pPr>
              <w:pStyle w:val="Tabletext"/>
            </w:pPr>
          </w:p>
        </w:tc>
        <w:tc>
          <w:tcPr>
            <w:tcW w:w="1152" w:type="dxa"/>
          </w:tcPr>
          <w:p w14:paraId="603F4E01" w14:textId="07223543" w:rsidR="00882917" w:rsidRDefault="00882917">
            <w:pPr>
              <w:pStyle w:val="Tabletext"/>
            </w:pPr>
          </w:p>
        </w:tc>
        <w:tc>
          <w:tcPr>
            <w:tcW w:w="3744" w:type="dxa"/>
          </w:tcPr>
          <w:p w14:paraId="77A06616" w14:textId="352AA7BD" w:rsidR="00882917" w:rsidRDefault="00882917">
            <w:pPr>
              <w:pStyle w:val="Tabletext"/>
            </w:pPr>
          </w:p>
        </w:tc>
        <w:tc>
          <w:tcPr>
            <w:tcW w:w="2304" w:type="dxa"/>
          </w:tcPr>
          <w:p w14:paraId="5F793F25" w14:textId="153B4447" w:rsidR="00882917" w:rsidRDefault="00882917">
            <w:pPr>
              <w:pStyle w:val="Tabletext"/>
            </w:pPr>
          </w:p>
        </w:tc>
      </w:tr>
      <w:tr w:rsidR="00882917" w14:paraId="4C79052F" w14:textId="77777777">
        <w:tc>
          <w:tcPr>
            <w:tcW w:w="2304" w:type="dxa"/>
          </w:tcPr>
          <w:p w14:paraId="27BBB558" w14:textId="77777777" w:rsidR="00882917" w:rsidRDefault="00882917">
            <w:pPr>
              <w:pStyle w:val="Tabletext"/>
            </w:pPr>
          </w:p>
        </w:tc>
        <w:tc>
          <w:tcPr>
            <w:tcW w:w="1152" w:type="dxa"/>
          </w:tcPr>
          <w:p w14:paraId="6728C928" w14:textId="77777777" w:rsidR="00882917" w:rsidRDefault="00882917">
            <w:pPr>
              <w:pStyle w:val="Tabletext"/>
            </w:pPr>
          </w:p>
        </w:tc>
        <w:tc>
          <w:tcPr>
            <w:tcW w:w="3744" w:type="dxa"/>
          </w:tcPr>
          <w:p w14:paraId="22B9FBB8" w14:textId="77777777" w:rsidR="00882917" w:rsidRDefault="00882917">
            <w:pPr>
              <w:pStyle w:val="Tabletext"/>
            </w:pPr>
          </w:p>
        </w:tc>
        <w:tc>
          <w:tcPr>
            <w:tcW w:w="2304" w:type="dxa"/>
          </w:tcPr>
          <w:p w14:paraId="53FA82CE" w14:textId="77777777" w:rsidR="00882917" w:rsidRDefault="00882917">
            <w:pPr>
              <w:pStyle w:val="Tabletext"/>
            </w:pPr>
          </w:p>
        </w:tc>
      </w:tr>
      <w:tr w:rsidR="00882917" w14:paraId="34CC500F" w14:textId="77777777">
        <w:tc>
          <w:tcPr>
            <w:tcW w:w="2304" w:type="dxa"/>
          </w:tcPr>
          <w:p w14:paraId="59C8A893" w14:textId="77777777" w:rsidR="00882917" w:rsidRDefault="00882917">
            <w:pPr>
              <w:pStyle w:val="Tabletext"/>
            </w:pPr>
          </w:p>
        </w:tc>
        <w:tc>
          <w:tcPr>
            <w:tcW w:w="1152" w:type="dxa"/>
          </w:tcPr>
          <w:p w14:paraId="01F7FAB4" w14:textId="77777777" w:rsidR="00882917" w:rsidRDefault="00882917">
            <w:pPr>
              <w:pStyle w:val="Tabletext"/>
            </w:pPr>
          </w:p>
        </w:tc>
        <w:tc>
          <w:tcPr>
            <w:tcW w:w="3744" w:type="dxa"/>
          </w:tcPr>
          <w:p w14:paraId="21598311" w14:textId="77777777" w:rsidR="00882917" w:rsidRDefault="00882917">
            <w:pPr>
              <w:pStyle w:val="Tabletext"/>
            </w:pPr>
          </w:p>
        </w:tc>
        <w:tc>
          <w:tcPr>
            <w:tcW w:w="2304" w:type="dxa"/>
          </w:tcPr>
          <w:p w14:paraId="0205D516" w14:textId="77777777" w:rsidR="00882917" w:rsidRDefault="00882917">
            <w:pPr>
              <w:pStyle w:val="Tabletext"/>
            </w:pPr>
          </w:p>
        </w:tc>
      </w:tr>
    </w:tbl>
    <w:p w14:paraId="1D282998" w14:textId="77777777" w:rsidR="00882917" w:rsidRDefault="00882917"/>
    <w:p w14:paraId="28D0640B" w14:textId="26169058" w:rsidR="00882917" w:rsidRDefault="00882917">
      <w:pPr>
        <w:pStyle w:val="Ttulo"/>
      </w:pPr>
      <w:r>
        <w:br w:type="page"/>
      </w:r>
      <w:proofErr w:type="spellStart"/>
      <w:r w:rsidR="00116EA8">
        <w:lastRenderedPageBreak/>
        <w:t>Í</w:t>
      </w:r>
      <w:r w:rsidR="000A7DCE">
        <w:t>ndice</w:t>
      </w:r>
      <w:proofErr w:type="spellEnd"/>
    </w:p>
    <w:p w14:paraId="45B6E7E6" w14:textId="0B134A37" w:rsidR="002E3761" w:rsidRDefault="00882917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2E3761" w:rsidRPr="005F3CCA">
        <w:rPr>
          <w:noProof/>
          <w:lang w:val="pt-BR"/>
        </w:rPr>
        <w:t>1.</w:t>
      </w:r>
      <w:r w:rsidR="002E3761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2E3761">
        <w:rPr>
          <w:noProof/>
        </w:rPr>
        <w:t>Introdução</w:t>
      </w:r>
      <w:r w:rsidR="002E3761">
        <w:rPr>
          <w:noProof/>
        </w:rPr>
        <w:tab/>
      </w:r>
      <w:r w:rsidR="002E3761">
        <w:rPr>
          <w:noProof/>
        </w:rPr>
        <w:fldChar w:fldCharType="begin"/>
      </w:r>
      <w:r w:rsidR="002E3761">
        <w:rPr>
          <w:noProof/>
        </w:rPr>
        <w:instrText xml:space="preserve"> PAGEREF _Toc26206114 \h </w:instrText>
      </w:r>
      <w:r w:rsidR="002E3761">
        <w:rPr>
          <w:noProof/>
        </w:rPr>
      </w:r>
      <w:r w:rsidR="002E3761">
        <w:rPr>
          <w:noProof/>
        </w:rPr>
        <w:fldChar w:fldCharType="separate"/>
      </w:r>
      <w:r w:rsidR="002E3761">
        <w:rPr>
          <w:noProof/>
        </w:rPr>
        <w:t>4</w:t>
      </w:r>
      <w:r w:rsidR="002E3761">
        <w:rPr>
          <w:noProof/>
        </w:rPr>
        <w:fldChar w:fldCharType="end"/>
      </w:r>
    </w:p>
    <w:p w14:paraId="14EB4BFB" w14:textId="32A2B4DB" w:rsidR="002E3761" w:rsidRDefault="002E376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_Toc26206115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CEA577" w14:textId="2FFCD4F6" w:rsidR="002E3761" w:rsidRDefault="002E376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F3CCA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Posicionamento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_Toc26206116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AE9270" w14:textId="102E1C86" w:rsidR="002E3761" w:rsidRDefault="002E376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Declaração do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_Toc26206117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347BC0" w14:textId="5F14E563" w:rsidR="002E3761" w:rsidRDefault="002E376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Declaração de posição de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_Toc26206118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7C3CE7" w14:textId="762C611D" w:rsidR="002E3761" w:rsidRDefault="002E376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F3CCA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5F3CCA">
        <w:rPr>
          <w:noProof/>
          <w:lang w:val="pt-BR"/>
        </w:rPr>
        <w:t>Descrição das Partes Interessadas 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_Toc26206119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39670D" w14:textId="6210A0ED" w:rsidR="002E3761" w:rsidRDefault="002E376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Resumo das partes interessadas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_Toc26206120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331E63" w14:textId="7F584F2F" w:rsidR="002E3761" w:rsidRDefault="002E376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Resumo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_Toc26206121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5218C71" w14:textId="49ACB504" w:rsidR="002E3761" w:rsidRDefault="002E376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Ambiente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_Toc26206122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15900F" w14:textId="70AB9A2E" w:rsidR="002E3761" w:rsidRDefault="002E376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F3CCA">
        <w:rPr>
          <w:noProof/>
          <w:lang w:val="pt-BR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5F3CCA">
        <w:rPr>
          <w:noProof/>
          <w:lang w:val="pt-BR"/>
        </w:rPr>
        <w:t>Principais Necessidades das Partes Interessadas ou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_Toc26206123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D447474" w14:textId="7A4655ED" w:rsidR="002E3761" w:rsidRDefault="002E376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Alternativas e Concorrência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_Toc26206124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6345A48" w14:textId="35C7872D" w:rsidR="002E3761" w:rsidRDefault="002E376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F3CCA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Visão Geral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_Toc26206125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787BB0" w14:textId="73ECDFE3" w:rsidR="002E3761" w:rsidRDefault="002E3761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Perspectiva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_Toc26206126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2DC843" w14:textId="1ADF5F99" w:rsidR="002E3761" w:rsidRDefault="002E376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F3CCA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Recursos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_Toc26206127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5686418" w14:textId="3B950B97" w:rsidR="002E3761" w:rsidRDefault="002E3761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5F3CCA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Other Product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_Toc26206128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D6E19C" w14:textId="30D4C312" w:rsidR="00882917" w:rsidRDefault="00882917">
      <w:pPr>
        <w:pStyle w:val="Ttulo"/>
      </w:pPr>
      <w:r>
        <w:fldChar w:fldCharType="end"/>
      </w:r>
      <w:r>
        <w:br w:type="page"/>
      </w:r>
      <w:proofErr w:type="spellStart"/>
      <w:r w:rsidR="00BD6269">
        <w:lastRenderedPageBreak/>
        <w:t>Visão</w:t>
      </w:r>
      <w:proofErr w:type="spellEnd"/>
      <w:r w:rsidR="00BD6269">
        <w:t xml:space="preserve"> </w:t>
      </w:r>
    </w:p>
    <w:p w14:paraId="3099FAA9" w14:textId="77777777" w:rsidR="00882917" w:rsidRDefault="00882917">
      <w:pPr>
        <w:pStyle w:val="Ttulo1"/>
      </w:pPr>
      <w:bookmarkStart w:id="0" w:name="_Toc456598586"/>
      <w:bookmarkStart w:id="1" w:name="_Toc456600917"/>
      <w:bookmarkStart w:id="2" w:name="_Toc512930904"/>
      <w:bookmarkStart w:id="3" w:name="_Toc26206114"/>
      <w:bookmarkStart w:id="4" w:name="_Toc436203377"/>
      <w:bookmarkStart w:id="5" w:name="_Toc452813577"/>
      <w:proofErr w:type="spellStart"/>
      <w:r>
        <w:t>Introd</w:t>
      </w:r>
      <w:bookmarkEnd w:id="0"/>
      <w:bookmarkEnd w:id="1"/>
      <w:bookmarkEnd w:id="2"/>
      <w:r w:rsidR="00BD6269">
        <w:t>ução</w:t>
      </w:r>
      <w:bookmarkEnd w:id="3"/>
      <w:proofErr w:type="spellEnd"/>
    </w:p>
    <w:p w14:paraId="1E31E8D5" w14:textId="77777777" w:rsidR="00A0049D" w:rsidRPr="00116EA8" w:rsidRDefault="00A0049D" w:rsidP="000731A9">
      <w:pPr>
        <w:ind w:firstLine="720"/>
        <w:jc w:val="both"/>
        <w:rPr>
          <w:i/>
          <w:iCs/>
          <w:lang w:val="pt-BR"/>
        </w:rPr>
      </w:pPr>
      <w:r w:rsidRPr="00116EA8">
        <w:rPr>
          <w:i/>
          <w:iCs/>
          <w:lang w:val="pt-BR"/>
        </w:rPr>
        <w:t>O objetivo deste documento é coletar, analisar e definir necessidades e recursos de alto nível do iDrug. Ele se concentra nos recursos necessários às partes interessadas e aos usuários-alvo e por que essas necessidades existem. Os detalhes de como o iDrug atende a essas necessidades estão detalhados no caso de uso e nas especificações suplementares.</w:t>
      </w:r>
    </w:p>
    <w:p w14:paraId="7BBDF922" w14:textId="77777777" w:rsidR="00882917" w:rsidRPr="00A0049D" w:rsidRDefault="00882917" w:rsidP="00A0049D">
      <w:pPr>
        <w:pStyle w:val="Ttulo2"/>
        <w:jc w:val="both"/>
      </w:pPr>
      <w:bookmarkStart w:id="6" w:name="_Toc456598590"/>
      <w:bookmarkStart w:id="7" w:name="_Toc456600921"/>
      <w:bookmarkStart w:id="8" w:name="_Toc512930905"/>
      <w:bookmarkStart w:id="9" w:name="_Toc26206115"/>
      <w:proofErr w:type="spellStart"/>
      <w:r w:rsidRPr="00A0049D">
        <w:t>Refer</w:t>
      </w:r>
      <w:bookmarkEnd w:id="6"/>
      <w:bookmarkEnd w:id="7"/>
      <w:bookmarkEnd w:id="8"/>
      <w:r w:rsidR="00BD6269">
        <w:t>ências</w:t>
      </w:r>
      <w:bookmarkEnd w:id="9"/>
      <w:proofErr w:type="spellEnd"/>
    </w:p>
    <w:p w14:paraId="420B91AD" w14:textId="25C479F5" w:rsidR="00882917" w:rsidRPr="00116EA8" w:rsidRDefault="000731A9" w:rsidP="00EC56E1">
      <w:pPr>
        <w:pStyle w:val="InfoBlue"/>
        <w:rPr>
          <w:lang w:val="pt-BR"/>
        </w:rPr>
      </w:pPr>
      <w:r>
        <w:rPr>
          <w:lang w:val="pt-BR"/>
        </w:rPr>
        <w:tab/>
      </w:r>
      <w:r w:rsidR="00EC56E1" w:rsidRPr="002E3761">
        <w:rPr>
          <w:lang w:val="pt-BR"/>
        </w:rPr>
        <w:t>Esta subseção fornece uma lista completa de todos os documentos mencionados em outra parte do documento </w:t>
      </w:r>
      <w:r w:rsidR="00EC56E1" w:rsidRPr="002E3761">
        <w:rPr>
          <w:b/>
          <w:bCs/>
          <w:lang w:val="pt-BR"/>
        </w:rPr>
        <w:t>Vision</w:t>
      </w:r>
      <w:r w:rsidR="00EC56E1" w:rsidRPr="002E3761">
        <w:rPr>
          <w:lang w:val="pt-BR"/>
        </w:rPr>
        <w:t>. Identifique cada documento por título, número do relatório, se aplicável, data e organização de publicação. Especifique as fontes das quais as referências podem ser obtidas. Essas informações podem ser fornecidas por referência a um apêndice ou a outro documento.</w:t>
      </w:r>
    </w:p>
    <w:p w14:paraId="50E06B4B" w14:textId="77777777" w:rsidR="00882917" w:rsidRDefault="00882917">
      <w:pPr>
        <w:pStyle w:val="Ttulo1"/>
      </w:pPr>
      <w:bookmarkStart w:id="10" w:name="_Toc512930906"/>
      <w:bookmarkStart w:id="11" w:name="_Toc26206116"/>
      <w:proofErr w:type="spellStart"/>
      <w:r>
        <w:t>Posi</w:t>
      </w:r>
      <w:bookmarkEnd w:id="4"/>
      <w:bookmarkEnd w:id="5"/>
      <w:bookmarkEnd w:id="10"/>
      <w:r w:rsidR="00BD6269">
        <w:t>cionamento</w:t>
      </w:r>
      <w:bookmarkEnd w:id="11"/>
      <w:proofErr w:type="spellEnd"/>
    </w:p>
    <w:p w14:paraId="4C810718" w14:textId="77777777" w:rsidR="00882917" w:rsidRDefault="00BD6269" w:rsidP="00EC56E1">
      <w:pPr>
        <w:pStyle w:val="Ttulo2"/>
      </w:pPr>
      <w:bookmarkStart w:id="12" w:name="_Toc26206117"/>
      <w:proofErr w:type="spellStart"/>
      <w:r>
        <w:t>Declaração</w:t>
      </w:r>
      <w:proofErr w:type="spellEnd"/>
      <w:r>
        <w:t xml:space="preserve"> do </w:t>
      </w:r>
      <w:proofErr w:type="spellStart"/>
      <w:r>
        <w:t>problema</w:t>
      </w:r>
      <w:bookmarkEnd w:id="12"/>
      <w:proofErr w:type="spellEnd"/>
    </w:p>
    <w:p w14:paraId="0CF9FE4F" w14:textId="77777777" w:rsidR="00DB64C7" w:rsidRPr="00DB64C7" w:rsidRDefault="00DB64C7" w:rsidP="00DB64C7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82917" w:rsidRPr="005F4EBE" w14:paraId="36FF097F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D9DE753" w14:textId="77777777" w:rsidR="00882917" w:rsidRDefault="00EC56E1">
            <w:pPr>
              <w:pStyle w:val="Corpodetexto"/>
              <w:keepNext/>
              <w:ind w:left="72"/>
            </w:pPr>
            <w:r>
              <w:t xml:space="preserve">O </w:t>
            </w:r>
            <w:proofErr w:type="spellStart"/>
            <w:r>
              <w:t>problema</w:t>
            </w:r>
            <w:proofErr w:type="spellEnd"/>
            <w:r>
              <w:t xml:space="preserve"> de 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DC0580E" w14:textId="6DDB4747" w:rsidR="00882917" w:rsidRPr="00116EA8" w:rsidRDefault="0041677C" w:rsidP="00EC56E1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medicamentos serem descartados com um mês de antecedênci</w:t>
            </w:r>
            <w:r w:rsidR="000731A9">
              <w:rPr>
                <w:lang w:val="pt-BR"/>
              </w:rPr>
              <w:t>a ou mais</w:t>
            </w:r>
          </w:p>
        </w:tc>
      </w:tr>
      <w:tr w:rsidR="00882917" w:rsidRPr="005F4EBE" w14:paraId="0FA7CD09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11C2300" w14:textId="77777777" w:rsidR="00882917" w:rsidRDefault="00EC56E1">
            <w:pPr>
              <w:pStyle w:val="Corpodetexto"/>
              <w:keepNext/>
              <w:ind w:left="72"/>
            </w:pPr>
            <w:proofErr w:type="spellStart"/>
            <w:r>
              <w:t>afeta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77BD58" w14:textId="1AB4BDFF" w:rsidR="00882917" w:rsidRPr="009C1062" w:rsidRDefault="00116EA8" w:rsidP="00EC56E1">
            <w:pPr>
              <w:pStyle w:val="InfoBlue"/>
              <w:rPr>
                <w:b/>
                <w:lang w:val="pt-BR"/>
              </w:rPr>
            </w:pPr>
            <w:r w:rsidRPr="00116EA8">
              <w:rPr>
                <w:lang w:val="pt-BR"/>
              </w:rPr>
              <w:t xml:space="preserve"> </w:t>
            </w:r>
            <w:r w:rsidR="009C1062">
              <w:rPr>
                <w:lang w:val="pt-BR"/>
              </w:rPr>
              <w:t>a atmosfera, pois  aumentam a emissão dos gazes provenientes da incineração</w:t>
            </w:r>
          </w:p>
        </w:tc>
      </w:tr>
      <w:tr w:rsidR="00882917" w:rsidRPr="005F4EBE" w14:paraId="3F18189D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371939C" w14:textId="77777777" w:rsidR="00882917" w:rsidRDefault="00EC56E1">
            <w:pPr>
              <w:pStyle w:val="Corpodetexto"/>
              <w:keepNext/>
              <w:ind w:left="72"/>
            </w:pPr>
            <w:proofErr w:type="spellStart"/>
            <w:r>
              <w:t>cujo</w:t>
            </w:r>
            <w:proofErr w:type="spellEnd"/>
            <w:r>
              <w:t xml:space="preserve"> </w:t>
            </w:r>
            <w:proofErr w:type="spellStart"/>
            <w:r>
              <w:t>impacto</w:t>
            </w:r>
            <w:proofErr w:type="spellEnd"/>
            <w:r>
              <w:t xml:space="preserve">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388A23" w14:textId="46CEAA9D" w:rsidR="00882917" w:rsidRPr="00116EA8" w:rsidRDefault="00DB64C7" w:rsidP="00EC56E1">
            <w:pPr>
              <w:pStyle w:val="InfoBlue"/>
              <w:rPr>
                <w:lang w:val="pt-BR"/>
              </w:rPr>
            </w:pPr>
            <w:r w:rsidRPr="00116EA8">
              <w:rPr>
                <w:lang w:val="pt-BR"/>
              </w:rPr>
              <w:t>um prejuízo de bilhões de reais, valor esse que poderia ser reduzido</w:t>
            </w:r>
            <w:r w:rsidR="009F44F2">
              <w:rPr>
                <w:lang w:val="pt-BR"/>
              </w:rPr>
              <w:t xml:space="preserve"> além de causar </w:t>
            </w:r>
            <w:r w:rsidR="009F44F2" w:rsidRPr="009F44F2">
              <w:rPr>
                <w:lang w:val="pt-BR"/>
              </w:rPr>
              <w:t>poluição</w:t>
            </w:r>
            <w:r w:rsidR="009F44F2">
              <w:rPr>
                <w:lang w:val="pt-BR"/>
              </w:rPr>
              <w:t xml:space="preserve"> do solo, afet</w:t>
            </w:r>
            <w:r w:rsidR="000731A9">
              <w:rPr>
                <w:lang w:val="pt-BR"/>
              </w:rPr>
              <w:t>a</w:t>
            </w:r>
            <w:r w:rsidR="009F44F2">
              <w:rPr>
                <w:lang w:val="pt-BR"/>
              </w:rPr>
              <w:t xml:space="preserve"> o funcionamento do lençol freátic</w:t>
            </w:r>
            <w:r w:rsidR="000731A9">
              <w:rPr>
                <w:lang w:val="pt-BR"/>
              </w:rPr>
              <w:t xml:space="preserve">o e </w:t>
            </w:r>
            <w:r w:rsidR="002E3761">
              <w:rPr>
                <w:lang w:val="pt-BR"/>
              </w:rPr>
              <w:t>também o</w:t>
            </w:r>
            <w:r w:rsidR="000731A9">
              <w:rPr>
                <w:lang w:val="pt-BR"/>
              </w:rPr>
              <w:t xml:space="preserve"> </w:t>
            </w:r>
            <w:r w:rsidR="009F44F2">
              <w:rPr>
                <w:lang w:val="pt-BR"/>
              </w:rPr>
              <w:t>funcionamento de cursos d’água</w:t>
            </w:r>
          </w:p>
        </w:tc>
      </w:tr>
      <w:tr w:rsidR="00882917" w:rsidRPr="005F4EBE" w14:paraId="14656486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A7505D8" w14:textId="77777777" w:rsidR="00882917" w:rsidRPr="00116EA8" w:rsidRDefault="004262C7">
            <w:pPr>
              <w:pStyle w:val="Corpodetexto"/>
              <w:ind w:left="72"/>
              <w:rPr>
                <w:lang w:val="pt-BR"/>
              </w:rPr>
            </w:pPr>
            <w:r w:rsidRPr="00116EA8">
              <w:rPr>
                <w:lang w:val="pt-BR"/>
              </w:rPr>
              <w:t>u</w:t>
            </w:r>
            <w:r w:rsidR="00EC56E1" w:rsidRPr="00116EA8">
              <w:rPr>
                <w:lang w:val="pt-BR"/>
              </w:rPr>
              <w:t>ma solução bem-sucedida</w:t>
            </w:r>
            <w:r w:rsidRPr="00116EA8">
              <w:rPr>
                <w:lang w:val="pt-BR"/>
              </w:rPr>
              <w:t xml:space="preserve"> </w:t>
            </w:r>
            <w:r w:rsidR="00EC56E1" w:rsidRPr="00116EA8">
              <w:rPr>
                <w:lang w:val="pt-BR"/>
              </w:rPr>
              <w:t>seria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6DFBE6" w14:textId="78823B2D" w:rsidR="00882917" w:rsidRPr="00752B03" w:rsidRDefault="009F44F2" w:rsidP="00EC56E1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doar</w:t>
            </w:r>
            <w:r w:rsidR="00752B03">
              <w:rPr>
                <w:lang w:val="pt-BR"/>
              </w:rPr>
              <w:t xml:space="preserve"> medicamentos que ainda estão dentro da validade </w:t>
            </w:r>
            <w:proofErr w:type="gramStart"/>
            <w:r w:rsidR="00752B03">
              <w:rPr>
                <w:lang w:val="pt-BR"/>
              </w:rPr>
              <w:t>à</w:t>
            </w:r>
            <w:proofErr w:type="gramEnd"/>
            <w:r w:rsidR="00752B03">
              <w:rPr>
                <w:lang w:val="pt-BR"/>
              </w:rPr>
              <w:t xml:space="preserve"> pessoas que necessitam do mesmo</w:t>
            </w:r>
            <w:r w:rsidR="00D313F4">
              <w:rPr>
                <w:lang w:val="pt-BR"/>
              </w:rPr>
              <w:t xml:space="preserve">, reduzindo assim o </w:t>
            </w:r>
            <w:r w:rsidR="000731A9">
              <w:rPr>
                <w:lang w:val="pt-BR"/>
              </w:rPr>
              <w:t>desperdício</w:t>
            </w:r>
            <w:r w:rsidR="00D313F4">
              <w:rPr>
                <w:lang w:val="pt-BR"/>
              </w:rPr>
              <w:t xml:space="preserve"> e minimizando o desgaste da atmosfera</w:t>
            </w:r>
            <w:r w:rsidR="00752B03">
              <w:rPr>
                <w:lang w:val="pt-BR"/>
              </w:rPr>
              <w:t>.</w:t>
            </w:r>
          </w:p>
        </w:tc>
      </w:tr>
    </w:tbl>
    <w:p w14:paraId="48319AE7" w14:textId="087D5E63" w:rsidR="00502A61" w:rsidRPr="00502A61" w:rsidRDefault="008A0468" w:rsidP="00502A61">
      <w:pPr>
        <w:pStyle w:val="Ttulo2"/>
      </w:pPr>
      <w:bookmarkStart w:id="13" w:name="_Toc26206118"/>
      <w:proofErr w:type="spellStart"/>
      <w:r>
        <w:lastRenderedPageBreak/>
        <w:t>Declaração</w:t>
      </w:r>
      <w:proofErr w:type="spellEnd"/>
      <w:r>
        <w:t xml:space="preserve"> de </w:t>
      </w:r>
      <w:proofErr w:type="spellStart"/>
      <w:r>
        <w:t>posição</w:t>
      </w:r>
      <w:proofErr w:type="spellEnd"/>
      <w:r>
        <w:t xml:space="preserve"> de </w:t>
      </w:r>
      <w:proofErr w:type="spellStart"/>
      <w:r>
        <w:t>produto</w:t>
      </w:r>
      <w:bookmarkEnd w:id="13"/>
      <w:proofErr w:type="spellEnd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82917" w:rsidRPr="005F4EBE" w14:paraId="7EAAC54F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CD21A25" w14:textId="77777777" w:rsidR="00882917" w:rsidRDefault="0008441F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341CEE4" w14:textId="6673EC9E" w:rsidR="00882917" w:rsidRPr="00850936" w:rsidRDefault="00850936" w:rsidP="00EC56E1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p</w:t>
            </w:r>
            <w:r w:rsidRPr="00850936">
              <w:rPr>
                <w:lang w:val="pt-BR"/>
              </w:rPr>
              <w:t>essoas que necessitam de m</w:t>
            </w:r>
            <w:r>
              <w:rPr>
                <w:lang w:val="pt-BR"/>
              </w:rPr>
              <w:t>edicamentos</w:t>
            </w:r>
          </w:p>
        </w:tc>
      </w:tr>
      <w:tr w:rsidR="00882917" w:rsidRPr="005F4EBE" w14:paraId="5D57AF18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86068A6" w14:textId="77777777" w:rsidR="00882917" w:rsidRDefault="0008441F">
            <w:pPr>
              <w:pStyle w:val="Corpodetexto"/>
              <w:keepNext/>
              <w:ind w:left="72"/>
            </w:pPr>
            <w:proofErr w:type="spellStart"/>
            <w:r>
              <w:t>Quem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9B9960" w14:textId="51648C27" w:rsidR="00882917" w:rsidRPr="00116EA8" w:rsidRDefault="0061320F" w:rsidP="00EC56E1">
            <w:pPr>
              <w:pStyle w:val="InfoBlue"/>
              <w:rPr>
                <w:lang w:val="pt-BR"/>
              </w:rPr>
            </w:pPr>
            <w:r w:rsidRPr="00116EA8">
              <w:rPr>
                <w:lang w:val="pt-BR"/>
              </w:rPr>
              <w:t>pessoas que necessitam de medicamentos</w:t>
            </w:r>
            <w:r w:rsidR="00850936">
              <w:rPr>
                <w:lang w:val="pt-BR"/>
              </w:rPr>
              <w:t xml:space="preserve"> e não tem condições financeiras</w:t>
            </w:r>
            <w:r w:rsidR="00944047">
              <w:rPr>
                <w:lang w:val="pt-BR"/>
              </w:rPr>
              <w:t xml:space="preserve"> para adquirir, além de não encontrarem o medicamento de forma gratuita no SUS</w:t>
            </w:r>
          </w:p>
        </w:tc>
      </w:tr>
      <w:tr w:rsidR="00882917" w14:paraId="3ED78E7F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7E526E8" w14:textId="77777777" w:rsidR="00882917" w:rsidRDefault="0008441F">
            <w:pPr>
              <w:pStyle w:val="Corpodetexto"/>
              <w:keepNext/>
              <w:ind w:left="72"/>
            </w:pPr>
            <w:r>
              <w:t>O (</w:t>
            </w:r>
            <w:proofErr w:type="spellStart"/>
            <w:r>
              <w:t>nome</w:t>
            </w:r>
            <w:proofErr w:type="spellEnd"/>
            <w:r>
              <w:t xml:space="preserve"> do </w:t>
            </w:r>
            <w:proofErr w:type="spellStart"/>
            <w:r>
              <w:t>produto</w:t>
            </w:r>
            <w:proofErr w:type="spellEnd"/>
            <w:r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123711" w14:textId="77777777" w:rsidR="00882917" w:rsidRDefault="00882917" w:rsidP="00EC56E1">
            <w:pPr>
              <w:pStyle w:val="InfoBlue"/>
            </w:pPr>
            <w:r>
              <w:t xml:space="preserve"> </w:t>
            </w:r>
            <w:proofErr w:type="spellStart"/>
            <w:r w:rsidR="0008441F">
              <w:t>iDrug</w:t>
            </w:r>
            <w:proofErr w:type="spellEnd"/>
          </w:p>
        </w:tc>
      </w:tr>
      <w:tr w:rsidR="00882917" w:rsidRPr="005F4EBE" w14:paraId="28F83FB1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E8279C6" w14:textId="77777777" w:rsidR="00882917" w:rsidRDefault="0008441F">
            <w:pPr>
              <w:pStyle w:val="Corpodetexto"/>
              <w:keepNext/>
              <w:ind w:left="72"/>
            </w:pPr>
            <w:proofErr w:type="spellStart"/>
            <w:r>
              <w:t>Naquela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868064" w14:textId="3D665958" w:rsidR="009E19C7" w:rsidRPr="009E19C7" w:rsidRDefault="00673C22" w:rsidP="009E19C7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Estabelecer um processo comum em todas as farmácias que </w:t>
            </w:r>
            <w:r w:rsidR="000731A9">
              <w:rPr>
                <w:lang w:val="pt-BR"/>
              </w:rPr>
              <w:t xml:space="preserve">concordarem em </w:t>
            </w:r>
            <w:r>
              <w:rPr>
                <w:lang w:val="pt-BR"/>
              </w:rPr>
              <w:t>doar os medicamentos perto do seu prazo de vencimento</w:t>
            </w:r>
            <w:r w:rsidR="00422819">
              <w:rPr>
                <w:lang w:val="pt-BR"/>
              </w:rPr>
              <w:t xml:space="preserve"> (um ou dois meses antes de vencer)</w:t>
            </w:r>
            <w:r>
              <w:rPr>
                <w:lang w:val="pt-BR"/>
              </w:rPr>
              <w:t xml:space="preserve">, processo </w:t>
            </w:r>
            <w:r w:rsidR="00422819">
              <w:rPr>
                <w:lang w:val="pt-BR"/>
              </w:rPr>
              <w:t xml:space="preserve">especializado em </w:t>
            </w:r>
            <w:r>
              <w:rPr>
                <w:lang w:val="pt-BR"/>
              </w:rPr>
              <w:t>realizar</w:t>
            </w:r>
            <w:r w:rsidR="00422819">
              <w:rPr>
                <w:lang w:val="pt-BR"/>
              </w:rPr>
              <w:t xml:space="preserve"> </w:t>
            </w:r>
            <w:r>
              <w:rPr>
                <w:lang w:val="pt-BR"/>
              </w:rPr>
              <w:t>a doação do medicamento, identificando</w:t>
            </w:r>
            <w:r w:rsidR="00CE61B4">
              <w:rPr>
                <w:lang w:val="pt-BR"/>
              </w:rPr>
              <w:t xml:space="preserve"> e tratando</w:t>
            </w:r>
            <w:r>
              <w:rPr>
                <w:lang w:val="pt-BR"/>
              </w:rPr>
              <w:t xml:space="preserve"> todos os possíveis fatos que podem acontecer, garantindo assim </w:t>
            </w:r>
            <w:r w:rsidR="00CE61B4">
              <w:rPr>
                <w:lang w:val="pt-BR"/>
              </w:rPr>
              <w:t xml:space="preserve">que </w:t>
            </w:r>
            <w:r>
              <w:rPr>
                <w:lang w:val="pt-BR"/>
              </w:rPr>
              <w:t>os medicamentos</w:t>
            </w:r>
            <w:r w:rsidR="00CE61B4">
              <w:rPr>
                <w:lang w:val="pt-BR"/>
              </w:rPr>
              <w:t xml:space="preserve"> que não foram doados</w:t>
            </w:r>
            <w:r>
              <w:rPr>
                <w:lang w:val="pt-BR"/>
              </w:rPr>
              <w:t xml:space="preserve"> sejam descartados da forma correta, </w:t>
            </w:r>
            <w:r w:rsidR="005F4EBE">
              <w:rPr>
                <w:lang w:val="pt-BR"/>
              </w:rPr>
              <w:t>informando também a maneira adequada de descarte do medicamento caso seja necessário</w:t>
            </w:r>
          </w:p>
        </w:tc>
      </w:tr>
      <w:tr w:rsidR="00882917" w14:paraId="525B859C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6B02817" w14:textId="77777777" w:rsidR="00882917" w:rsidRDefault="0008441F">
            <w:pPr>
              <w:pStyle w:val="Corpodetexto"/>
              <w:keepNext/>
              <w:ind w:left="72"/>
            </w:pPr>
            <w:proofErr w:type="spellStart"/>
            <w:r w:rsidRPr="005F4EBE">
              <w:t>Ao</w:t>
            </w:r>
            <w:proofErr w:type="spellEnd"/>
            <w:r w:rsidRPr="005F4EBE">
              <w:t xml:space="preserve"> </w:t>
            </w:r>
            <w:proofErr w:type="spellStart"/>
            <w:r w:rsidRPr="005F4EBE">
              <w:t>contrário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FEDC70" w14:textId="77777777" w:rsidR="00882917" w:rsidRDefault="00882917" w:rsidP="00EC56E1">
            <w:pPr>
              <w:pStyle w:val="InfoBlue"/>
            </w:pPr>
          </w:p>
        </w:tc>
      </w:tr>
      <w:tr w:rsidR="00882917" w:rsidRPr="005F4EBE" w14:paraId="3E1C341C" w14:textId="77777777" w:rsidTr="007F2EC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C21921B" w14:textId="77777777" w:rsidR="00882917" w:rsidRDefault="0008441F">
            <w:pPr>
              <w:pStyle w:val="Corpodetexto"/>
              <w:ind w:left="72"/>
            </w:pPr>
            <w:proofErr w:type="spellStart"/>
            <w:r>
              <w:t>Nosso</w:t>
            </w:r>
            <w:proofErr w:type="spellEnd"/>
            <w:r>
              <w:t xml:space="preserve"> </w:t>
            </w:r>
            <w:proofErr w:type="spellStart"/>
            <w:r>
              <w:t>produto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EEE6E1" w14:textId="599F04A5" w:rsidR="00882917" w:rsidRPr="00944047" w:rsidRDefault="00944047" w:rsidP="00EC56E1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s</w:t>
            </w:r>
            <w:r w:rsidRPr="00944047">
              <w:rPr>
                <w:lang w:val="pt-BR"/>
              </w:rPr>
              <w:t>istema especializado na doação d</w:t>
            </w:r>
            <w:r>
              <w:rPr>
                <w:lang w:val="pt-BR"/>
              </w:rPr>
              <w:t>e medicamentos.</w:t>
            </w:r>
          </w:p>
        </w:tc>
      </w:tr>
    </w:tbl>
    <w:p w14:paraId="08FDDE19" w14:textId="77777777" w:rsidR="002723C8" w:rsidRPr="00944047" w:rsidRDefault="002723C8" w:rsidP="002723C8">
      <w:pPr>
        <w:rPr>
          <w:lang w:val="pt-BR"/>
        </w:rPr>
      </w:pPr>
      <w:bookmarkStart w:id="14" w:name="_Toc436203381"/>
    </w:p>
    <w:p w14:paraId="0E3E1291" w14:textId="77777777" w:rsidR="002723C8" w:rsidRPr="00116EA8" w:rsidRDefault="00D64F1D" w:rsidP="00D64F1D">
      <w:pPr>
        <w:pStyle w:val="Ttulo1"/>
        <w:rPr>
          <w:lang w:val="pt-BR"/>
        </w:rPr>
      </w:pPr>
      <w:bookmarkStart w:id="15" w:name="_Toc26206119"/>
      <w:r w:rsidRPr="00116EA8">
        <w:rPr>
          <w:lang w:val="pt-BR"/>
        </w:rPr>
        <w:t>Descrição das Partes Interessadas e do Usuário</w:t>
      </w:r>
      <w:bookmarkEnd w:id="15"/>
    </w:p>
    <w:p w14:paraId="046750E7" w14:textId="5D89995C" w:rsidR="00882917" w:rsidRDefault="00822486" w:rsidP="00EC56E1">
      <w:pPr>
        <w:pStyle w:val="Ttulo2"/>
      </w:pPr>
      <w:bookmarkStart w:id="16" w:name="_Toc26206120"/>
      <w:proofErr w:type="spellStart"/>
      <w:r>
        <w:t>Resumo</w:t>
      </w:r>
      <w:proofErr w:type="spellEnd"/>
      <w:r>
        <w:t xml:space="preserve"> das </w:t>
      </w:r>
      <w:proofErr w:type="spellStart"/>
      <w:r>
        <w:t>partes</w:t>
      </w:r>
      <w:proofErr w:type="spellEnd"/>
      <w:r>
        <w:t xml:space="preserve"> </w:t>
      </w:r>
      <w:proofErr w:type="spellStart"/>
      <w:r>
        <w:t>interessadas</w:t>
      </w:r>
      <w:bookmarkEnd w:id="16"/>
      <w:proofErr w:type="spellEnd"/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82917" w14:paraId="46F2E222" w14:textId="77777777">
        <w:tc>
          <w:tcPr>
            <w:tcW w:w="1890" w:type="dxa"/>
            <w:shd w:val="solid" w:color="000000" w:fill="FFFFFF"/>
          </w:tcPr>
          <w:p w14:paraId="0A975E40" w14:textId="77777777" w:rsidR="00882917" w:rsidRDefault="002723C8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610" w:type="dxa"/>
            <w:shd w:val="solid" w:color="000000" w:fill="FFFFFF"/>
          </w:tcPr>
          <w:p w14:paraId="6C0776CB" w14:textId="77777777" w:rsidR="00882917" w:rsidRDefault="002723C8">
            <w:pPr>
              <w:pStyle w:val="Corpodetexto"/>
              <w:ind w:left="0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3960" w:type="dxa"/>
            <w:shd w:val="solid" w:color="000000" w:fill="FFFFFF"/>
          </w:tcPr>
          <w:p w14:paraId="756536C4" w14:textId="77777777" w:rsidR="00882917" w:rsidRDefault="00882917" w:rsidP="002723C8">
            <w:pPr>
              <w:pStyle w:val="Corpodetexto"/>
              <w:tabs>
                <w:tab w:val="left" w:pos="1878"/>
              </w:tabs>
              <w:ind w:left="0"/>
              <w:rPr>
                <w:b/>
              </w:rPr>
            </w:pPr>
            <w:proofErr w:type="spellStart"/>
            <w:r>
              <w:rPr>
                <w:b/>
              </w:rPr>
              <w:t>Res</w:t>
            </w:r>
            <w:r w:rsidR="002723C8">
              <w:rPr>
                <w:b/>
              </w:rPr>
              <w:t>ponsabilidades</w:t>
            </w:r>
            <w:proofErr w:type="spellEnd"/>
          </w:p>
        </w:tc>
      </w:tr>
      <w:tr w:rsidR="00882917" w:rsidRPr="005F4EBE" w14:paraId="44B17984" w14:textId="77777777">
        <w:tc>
          <w:tcPr>
            <w:tcW w:w="1890" w:type="dxa"/>
          </w:tcPr>
          <w:p w14:paraId="6ED9FF9A" w14:textId="1AF0CC23" w:rsidR="00882917" w:rsidRDefault="000731A9" w:rsidP="00EC56E1">
            <w:pPr>
              <w:pStyle w:val="InfoBlue"/>
            </w:pPr>
            <w:proofErr w:type="spellStart"/>
            <w:r>
              <w:t>Fármácias</w:t>
            </w:r>
            <w:proofErr w:type="spellEnd"/>
          </w:p>
        </w:tc>
        <w:tc>
          <w:tcPr>
            <w:tcW w:w="2610" w:type="dxa"/>
          </w:tcPr>
          <w:p w14:paraId="3C2F9B33" w14:textId="28C4CE8B" w:rsidR="00882917" w:rsidRDefault="000731A9" w:rsidP="00EC56E1">
            <w:pPr>
              <w:pStyle w:val="InfoBlue"/>
            </w:pPr>
            <w:proofErr w:type="spellStart"/>
            <w:r>
              <w:t>Consumidores</w:t>
            </w:r>
            <w:proofErr w:type="spellEnd"/>
            <w:r>
              <w:t xml:space="preserve"> </w:t>
            </w:r>
            <w:proofErr w:type="spellStart"/>
            <w:r>
              <w:t>intermediários</w:t>
            </w:r>
            <w:proofErr w:type="spellEnd"/>
            <w:r>
              <w:t xml:space="preserve"> do </w:t>
            </w:r>
            <w:proofErr w:type="spellStart"/>
            <w:r>
              <w:t>sistema</w:t>
            </w:r>
            <w:proofErr w:type="spellEnd"/>
          </w:p>
        </w:tc>
        <w:tc>
          <w:tcPr>
            <w:tcW w:w="3960" w:type="dxa"/>
          </w:tcPr>
          <w:p w14:paraId="7B995727" w14:textId="6EEA1B2A" w:rsidR="00882917" w:rsidRPr="000731A9" w:rsidRDefault="009676E0" w:rsidP="00EC56E1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Se cadastrar no sistema, </w:t>
            </w:r>
            <w:proofErr w:type="spellStart"/>
            <w:r>
              <w:rPr>
                <w:lang w:val="pt-BR"/>
              </w:rPr>
              <w:t>f</w:t>
            </w:r>
            <w:r w:rsidR="000731A9" w:rsidRPr="000731A9">
              <w:rPr>
                <w:lang w:val="pt-BR"/>
              </w:rPr>
              <w:t>ornecer</w:t>
            </w:r>
            <w:proofErr w:type="spellEnd"/>
            <w:r>
              <w:rPr>
                <w:lang w:val="pt-BR"/>
              </w:rPr>
              <w:t xml:space="preserve"> relatório</w:t>
            </w:r>
            <w:r w:rsidR="002E3761">
              <w:rPr>
                <w:lang w:val="pt-BR"/>
              </w:rPr>
              <w:t>s</w:t>
            </w:r>
            <w:r>
              <w:rPr>
                <w:lang w:val="pt-BR"/>
              </w:rPr>
              <w:t xml:space="preserve"> dos medicamentos que estiverem próximos do vencimento, oferecer promoções de produtos</w:t>
            </w:r>
          </w:p>
        </w:tc>
      </w:tr>
      <w:tr w:rsidR="009676E0" w:rsidRPr="005F4EBE" w14:paraId="70C944A1" w14:textId="77777777">
        <w:tc>
          <w:tcPr>
            <w:tcW w:w="1890" w:type="dxa"/>
          </w:tcPr>
          <w:p w14:paraId="720635B3" w14:textId="523816A3" w:rsidR="009676E0" w:rsidRDefault="009676E0" w:rsidP="00EC56E1">
            <w:pPr>
              <w:pStyle w:val="InfoBlue"/>
            </w:pPr>
            <w:proofErr w:type="spellStart"/>
            <w:r>
              <w:t>Equipe</w:t>
            </w:r>
            <w:proofErr w:type="spellEnd"/>
            <w:r>
              <w:t xml:space="preserve"> do </w:t>
            </w:r>
            <w:proofErr w:type="spellStart"/>
            <w:r>
              <w:t>Idrug</w:t>
            </w:r>
            <w:proofErr w:type="spellEnd"/>
          </w:p>
        </w:tc>
        <w:tc>
          <w:tcPr>
            <w:tcW w:w="2610" w:type="dxa"/>
          </w:tcPr>
          <w:p w14:paraId="7346F9DA" w14:textId="288172C9" w:rsidR="009676E0" w:rsidRDefault="009676E0" w:rsidP="00EC56E1">
            <w:pPr>
              <w:pStyle w:val="InfoBlue"/>
            </w:pPr>
            <w:proofErr w:type="spellStart"/>
            <w:r>
              <w:t>Programadores</w:t>
            </w:r>
            <w:proofErr w:type="spellEnd"/>
            <w:r>
              <w:t xml:space="preserve"> do Sistema</w:t>
            </w:r>
          </w:p>
        </w:tc>
        <w:tc>
          <w:tcPr>
            <w:tcW w:w="3960" w:type="dxa"/>
          </w:tcPr>
          <w:p w14:paraId="04EC1AB5" w14:textId="236E1C15" w:rsidR="009676E0" w:rsidRPr="000731A9" w:rsidRDefault="009676E0" w:rsidP="00EC56E1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Planejar, elaborar e realizar interação com as partes interessadas nos benefícios do sistema</w:t>
            </w:r>
          </w:p>
        </w:tc>
      </w:tr>
      <w:tr w:rsidR="009676E0" w:rsidRPr="005F4EBE" w14:paraId="5EEFFDA0" w14:textId="77777777">
        <w:tc>
          <w:tcPr>
            <w:tcW w:w="1890" w:type="dxa"/>
          </w:tcPr>
          <w:p w14:paraId="12033317" w14:textId="79966810" w:rsidR="009676E0" w:rsidRDefault="00FE7E0A" w:rsidP="00EC56E1">
            <w:pPr>
              <w:pStyle w:val="InfoBlue"/>
            </w:pPr>
            <w:proofErr w:type="spellStart"/>
            <w:r>
              <w:t>Usuário</w:t>
            </w:r>
            <w:proofErr w:type="spellEnd"/>
          </w:p>
        </w:tc>
        <w:tc>
          <w:tcPr>
            <w:tcW w:w="2610" w:type="dxa"/>
          </w:tcPr>
          <w:p w14:paraId="1FCBAB1C" w14:textId="65E8FC6B" w:rsidR="009676E0" w:rsidRDefault="009676E0" w:rsidP="00EC56E1">
            <w:pPr>
              <w:pStyle w:val="InfoBlue"/>
            </w:pPr>
            <w:proofErr w:type="spellStart"/>
            <w:r>
              <w:t>Usuário</w:t>
            </w:r>
            <w:proofErr w:type="spellEnd"/>
            <w:r>
              <w:t xml:space="preserve"> final do Sistema</w:t>
            </w:r>
          </w:p>
        </w:tc>
        <w:tc>
          <w:tcPr>
            <w:tcW w:w="3960" w:type="dxa"/>
          </w:tcPr>
          <w:p w14:paraId="63701C06" w14:textId="1FBA3482" w:rsidR="009676E0" w:rsidRDefault="009676E0" w:rsidP="00EC56E1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Utilizar o sistema</w:t>
            </w:r>
            <w:r w:rsidR="00FE7E0A">
              <w:rPr>
                <w:lang w:val="pt-BR"/>
              </w:rPr>
              <w:t xml:space="preserve"> </w:t>
            </w:r>
            <w:r w:rsidR="00345A80">
              <w:rPr>
                <w:lang w:val="pt-BR"/>
              </w:rPr>
              <w:t xml:space="preserve">e </w:t>
            </w:r>
            <w:r w:rsidR="00FE7E0A">
              <w:rPr>
                <w:lang w:val="pt-BR"/>
              </w:rPr>
              <w:t xml:space="preserve"> pesquisar </w:t>
            </w:r>
            <w:r>
              <w:rPr>
                <w:lang w:val="pt-BR"/>
              </w:rPr>
              <w:t xml:space="preserve"> medicamentos e farmácias próximas para retirada d</w:t>
            </w:r>
            <w:r w:rsidR="00FE7E0A">
              <w:rPr>
                <w:lang w:val="pt-BR"/>
              </w:rPr>
              <w:t>o mesmo</w:t>
            </w:r>
          </w:p>
        </w:tc>
      </w:tr>
      <w:tr w:rsidR="00206EC6" w:rsidRPr="005F4EBE" w14:paraId="4E8B6B37" w14:textId="77777777">
        <w:tc>
          <w:tcPr>
            <w:tcW w:w="1890" w:type="dxa"/>
          </w:tcPr>
          <w:p w14:paraId="03D31856" w14:textId="2B264FB8" w:rsidR="00206EC6" w:rsidRDefault="00206EC6" w:rsidP="00EC56E1">
            <w:pPr>
              <w:pStyle w:val="InfoBlue"/>
            </w:pPr>
            <w:proofErr w:type="spellStart"/>
            <w:r>
              <w:t>Idealizador</w:t>
            </w:r>
            <w:proofErr w:type="spellEnd"/>
          </w:p>
        </w:tc>
        <w:tc>
          <w:tcPr>
            <w:tcW w:w="2610" w:type="dxa"/>
          </w:tcPr>
          <w:p w14:paraId="54594952" w14:textId="16D8902F" w:rsidR="00206EC6" w:rsidRPr="00206EC6" w:rsidRDefault="00206EC6" w:rsidP="00EC56E1">
            <w:pPr>
              <w:pStyle w:val="InfoBlue"/>
              <w:rPr>
                <w:lang w:val="pt-BR"/>
              </w:rPr>
            </w:pPr>
            <w:r w:rsidRPr="00206EC6">
              <w:rPr>
                <w:lang w:val="pt-BR"/>
              </w:rPr>
              <w:t>Criador da ideia do</w:t>
            </w:r>
            <w:r>
              <w:rPr>
                <w:lang w:val="pt-BR"/>
              </w:rPr>
              <w:t xml:space="preserve"> sistema</w:t>
            </w:r>
            <w:r w:rsidRPr="00206EC6">
              <w:rPr>
                <w:lang w:val="pt-BR"/>
              </w:rPr>
              <w:t xml:space="preserve"> </w:t>
            </w:r>
            <w:proofErr w:type="spellStart"/>
            <w:r w:rsidRPr="00206EC6">
              <w:rPr>
                <w:lang w:val="pt-BR"/>
              </w:rPr>
              <w:t>I</w:t>
            </w:r>
            <w:r>
              <w:rPr>
                <w:lang w:val="pt-BR"/>
              </w:rPr>
              <w:t>drug</w:t>
            </w:r>
            <w:proofErr w:type="spellEnd"/>
          </w:p>
        </w:tc>
        <w:tc>
          <w:tcPr>
            <w:tcW w:w="3960" w:type="dxa"/>
          </w:tcPr>
          <w:p w14:paraId="005EC3D5" w14:textId="3DDDDB5D" w:rsidR="00206EC6" w:rsidRDefault="00206EC6" w:rsidP="00EC56E1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Orientar a equipe </w:t>
            </w:r>
            <w:proofErr w:type="spellStart"/>
            <w:r>
              <w:rPr>
                <w:lang w:val="pt-BR"/>
              </w:rPr>
              <w:t>Idrug</w:t>
            </w:r>
            <w:proofErr w:type="spellEnd"/>
            <w:r>
              <w:rPr>
                <w:lang w:val="pt-BR"/>
              </w:rPr>
              <w:t xml:space="preserve"> em alguns aspectos e fornecer opiniões, informações e </w:t>
            </w:r>
            <w:r w:rsidR="00345A80">
              <w:rPr>
                <w:lang w:val="pt-BR"/>
              </w:rPr>
              <w:t>sugestões</w:t>
            </w:r>
            <w:r>
              <w:rPr>
                <w:lang w:val="pt-BR"/>
              </w:rPr>
              <w:t xml:space="preserve"> sobre o projeto</w:t>
            </w:r>
          </w:p>
        </w:tc>
      </w:tr>
    </w:tbl>
    <w:p w14:paraId="08C7105F" w14:textId="2848DAAE" w:rsidR="00882917" w:rsidRDefault="00D312E1" w:rsidP="00EC56E1">
      <w:pPr>
        <w:pStyle w:val="Ttulo2"/>
      </w:pPr>
      <w:bookmarkStart w:id="17" w:name="_Toc26206121"/>
      <w:proofErr w:type="spellStart"/>
      <w:r>
        <w:t>Resumo</w:t>
      </w:r>
      <w:proofErr w:type="spellEnd"/>
      <w:r>
        <w:t xml:space="preserve"> do </w:t>
      </w:r>
      <w:proofErr w:type="spellStart"/>
      <w:r>
        <w:t>Usuário</w:t>
      </w:r>
      <w:bookmarkEnd w:id="17"/>
      <w:proofErr w:type="spellEnd"/>
    </w:p>
    <w:tbl>
      <w:tblPr>
        <w:tblW w:w="8748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49"/>
        <w:gridCol w:w="1731"/>
        <w:gridCol w:w="3240"/>
        <w:gridCol w:w="2628"/>
      </w:tblGrid>
      <w:tr w:rsidR="00882917" w14:paraId="2BB3190D" w14:textId="77777777" w:rsidTr="00DC69CD">
        <w:trPr>
          <w:trHeight w:val="418"/>
        </w:trPr>
        <w:tc>
          <w:tcPr>
            <w:tcW w:w="1149" w:type="dxa"/>
            <w:shd w:val="solid" w:color="000000" w:fill="FFFFFF"/>
          </w:tcPr>
          <w:p w14:paraId="57CBCEF9" w14:textId="77777777" w:rsidR="00882917" w:rsidRDefault="00882917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>N</w:t>
            </w:r>
            <w:r w:rsidR="002219BF">
              <w:rPr>
                <w:b/>
              </w:rPr>
              <w:t>ome</w:t>
            </w:r>
          </w:p>
        </w:tc>
        <w:tc>
          <w:tcPr>
            <w:tcW w:w="1731" w:type="dxa"/>
            <w:shd w:val="solid" w:color="000000" w:fill="FFFFFF"/>
          </w:tcPr>
          <w:p w14:paraId="40D004B8" w14:textId="77777777" w:rsidR="00882917" w:rsidRDefault="00882917">
            <w:pPr>
              <w:pStyle w:val="Corpodetexto"/>
              <w:ind w:left="0"/>
              <w:rPr>
                <w:b/>
              </w:rPr>
            </w:pPr>
            <w:proofErr w:type="spellStart"/>
            <w:r>
              <w:rPr>
                <w:b/>
              </w:rPr>
              <w:t>Descri</w:t>
            </w:r>
            <w:r w:rsidR="002219BF">
              <w:rPr>
                <w:b/>
              </w:rPr>
              <w:t>ção</w:t>
            </w:r>
            <w:proofErr w:type="spellEnd"/>
          </w:p>
        </w:tc>
        <w:tc>
          <w:tcPr>
            <w:tcW w:w="3240" w:type="dxa"/>
            <w:shd w:val="solid" w:color="000000" w:fill="FFFFFF"/>
          </w:tcPr>
          <w:p w14:paraId="0751CDA8" w14:textId="77777777" w:rsidR="00882917" w:rsidRDefault="00882917">
            <w:pPr>
              <w:pStyle w:val="Corpodetexto"/>
              <w:ind w:left="0"/>
              <w:rPr>
                <w:b/>
              </w:rPr>
            </w:pPr>
            <w:proofErr w:type="spellStart"/>
            <w:r>
              <w:rPr>
                <w:b/>
              </w:rPr>
              <w:t>Respons</w:t>
            </w:r>
            <w:r w:rsidR="002219BF">
              <w:rPr>
                <w:b/>
              </w:rPr>
              <w:t>abilidades</w:t>
            </w:r>
            <w:proofErr w:type="spellEnd"/>
          </w:p>
        </w:tc>
        <w:tc>
          <w:tcPr>
            <w:tcW w:w="2628" w:type="dxa"/>
            <w:shd w:val="solid" w:color="000000" w:fill="FFFFFF"/>
          </w:tcPr>
          <w:p w14:paraId="684B4C18" w14:textId="77777777" w:rsidR="00882917" w:rsidRDefault="00882917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>Stakeholder</w:t>
            </w:r>
          </w:p>
        </w:tc>
      </w:tr>
      <w:tr w:rsidR="00882917" w14:paraId="5A62CB89" w14:textId="77777777" w:rsidTr="00DC69CD">
        <w:trPr>
          <w:trHeight w:val="976"/>
        </w:trPr>
        <w:tc>
          <w:tcPr>
            <w:tcW w:w="1149" w:type="dxa"/>
          </w:tcPr>
          <w:p w14:paraId="10D4C385" w14:textId="0EBB7FAB" w:rsidR="00882917" w:rsidRDefault="00FE7E0A" w:rsidP="00EC56E1">
            <w:pPr>
              <w:pStyle w:val="InfoBlue"/>
            </w:pPr>
            <w:proofErr w:type="spellStart"/>
            <w:r>
              <w:t>Farmácias</w:t>
            </w:r>
            <w:proofErr w:type="spellEnd"/>
          </w:p>
        </w:tc>
        <w:tc>
          <w:tcPr>
            <w:tcW w:w="1731" w:type="dxa"/>
          </w:tcPr>
          <w:p w14:paraId="4D5D76D8" w14:textId="3620837F" w:rsidR="00882917" w:rsidRDefault="00FE7E0A" w:rsidP="00EC56E1">
            <w:pPr>
              <w:pStyle w:val="InfoBlue"/>
            </w:pPr>
            <w:proofErr w:type="spellStart"/>
            <w:r>
              <w:t>Consumidores</w:t>
            </w:r>
            <w:proofErr w:type="spellEnd"/>
            <w:r>
              <w:t xml:space="preserve"> </w:t>
            </w:r>
            <w:proofErr w:type="spellStart"/>
            <w:r>
              <w:t>intermediários</w:t>
            </w:r>
            <w:proofErr w:type="spellEnd"/>
            <w:r>
              <w:t xml:space="preserve"> do </w:t>
            </w:r>
            <w:proofErr w:type="spellStart"/>
            <w:r>
              <w:t>sistema</w:t>
            </w:r>
            <w:proofErr w:type="spellEnd"/>
          </w:p>
        </w:tc>
        <w:tc>
          <w:tcPr>
            <w:tcW w:w="3240" w:type="dxa"/>
          </w:tcPr>
          <w:p w14:paraId="6C36D11C" w14:textId="79B2B63E" w:rsidR="00882917" w:rsidRPr="00DC69CD" w:rsidRDefault="00DC69CD" w:rsidP="00EC56E1">
            <w:pPr>
              <w:pStyle w:val="InfoBlue"/>
              <w:rPr>
                <w:lang w:val="pt-BR"/>
              </w:rPr>
            </w:pPr>
            <w:r w:rsidRPr="00DC69CD">
              <w:rPr>
                <w:lang w:val="pt-BR"/>
              </w:rPr>
              <w:t>Realizar cadastro de relatório c</w:t>
            </w:r>
            <w:r>
              <w:rPr>
                <w:lang w:val="pt-BR"/>
              </w:rPr>
              <w:t>om medicamentos com 1 a 3 meses de proximidade da data de validade, disponibilizar medicamentos aos usuários e cadastrar promoções de produtos</w:t>
            </w:r>
          </w:p>
        </w:tc>
        <w:tc>
          <w:tcPr>
            <w:tcW w:w="2628" w:type="dxa"/>
          </w:tcPr>
          <w:p w14:paraId="0E0113D7" w14:textId="3A37543C" w:rsidR="00882917" w:rsidRDefault="00FE7E0A" w:rsidP="00EC56E1">
            <w:pPr>
              <w:pStyle w:val="InfoBlue"/>
            </w:pPr>
            <w:r>
              <w:t xml:space="preserve">Auto </w:t>
            </w:r>
            <w:proofErr w:type="spellStart"/>
            <w:r>
              <w:t>representado</w:t>
            </w:r>
            <w:proofErr w:type="spellEnd"/>
          </w:p>
        </w:tc>
      </w:tr>
      <w:tr w:rsidR="00FE7E0A" w:rsidRPr="002E68FD" w14:paraId="7D0DEBC5" w14:textId="77777777" w:rsidTr="00DC69CD">
        <w:trPr>
          <w:trHeight w:val="976"/>
        </w:trPr>
        <w:tc>
          <w:tcPr>
            <w:tcW w:w="1149" w:type="dxa"/>
          </w:tcPr>
          <w:p w14:paraId="7A121C6D" w14:textId="04C29993" w:rsidR="00FE7E0A" w:rsidRDefault="00FE7E0A" w:rsidP="00EC56E1">
            <w:pPr>
              <w:pStyle w:val="InfoBlue"/>
            </w:pPr>
            <w:proofErr w:type="spellStart"/>
            <w:r>
              <w:lastRenderedPageBreak/>
              <w:t>Equipe</w:t>
            </w:r>
            <w:proofErr w:type="spellEnd"/>
            <w:r>
              <w:t xml:space="preserve"> do </w:t>
            </w:r>
            <w:proofErr w:type="spellStart"/>
            <w:r>
              <w:t>Idrug</w:t>
            </w:r>
            <w:proofErr w:type="spellEnd"/>
          </w:p>
        </w:tc>
        <w:tc>
          <w:tcPr>
            <w:tcW w:w="1731" w:type="dxa"/>
          </w:tcPr>
          <w:p w14:paraId="23D97B95" w14:textId="5AB1EF96" w:rsidR="00FE7E0A" w:rsidRPr="00FE7E0A" w:rsidRDefault="00FE7E0A" w:rsidP="00EC56E1">
            <w:pPr>
              <w:pStyle w:val="InfoBlue"/>
              <w:rPr>
                <w:lang w:val="pt-BR"/>
              </w:rPr>
            </w:pPr>
            <w:r w:rsidRPr="00FE7E0A">
              <w:rPr>
                <w:lang w:val="pt-BR"/>
              </w:rPr>
              <w:t>Programadores do Sistema</w:t>
            </w:r>
          </w:p>
        </w:tc>
        <w:tc>
          <w:tcPr>
            <w:tcW w:w="3240" w:type="dxa"/>
          </w:tcPr>
          <w:p w14:paraId="6966D1E0" w14:textId="766B9838" w:rsidR="00FE7E0A" w:rsidRPr="002E68FD" w:rsidRDefault="00FE7E0A" w:rsidP="00EC56E1">
            <w:pPr>
              <w:pStyle w:val="InfoBlue"/>
              <w:rPr>
                <w:lang w:val="pt-BR"/>
              </w:rPr>
            </w:pPr>
            <w:r w:rsidRPr="002E68FD">
              <w:rPr>
                <w:lang w:val="pt-BR"/>
              </w:rPr>
              <w:t xml:space="preserve">Buscar farmácias, </w:t>
            </w:r>
            <w:r w:rsidR="002E68FD" w:rsidRPr="002E68FD">
              <w:rPr>
                <w:lang w:val="pt-BR"/>
              </w:rPr>
              <w:t>mapear e m</w:t>
            </w:r>
            <w:r w:rsidR="002E68FD">
              <w:rPr>
                <w:lang w:val="pt-BR"/>
              </w:rPr>
              <w:t>odelar processos, construir sistema, realizar interação com usuário intermediário, dar suporte de TI ao sistema</w:t>
            </w:r>
          </w:p>
        </w:tc>
        <w:tc>
          <w:tcPr>
            <w:tcW w:w="2628" w:type="dxa"/>
          </w:tcPr>
          <w:p w14:paraId="288E7AE8" w14:textId="18678268" w:rsidR="00FE7E0A" w:rsidRPr="002E68FD" w:rsidRDefault="002E68FD" w:rsidP="00EC56E1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Auto representado</w:t>
            </w:r>
          </w:p>
        </w:tc>
      </w:tr>
      <w:tr w:rsidR="002E68FD" w:rsidRPr="002E68FD" w14:paraId="47DB5818" w14:textId="77777777" w:rsidTr="00DC69CD">
        <w:trPr>
          <w:trHeight w:val="976"/>
        </w:trPr>
        <w:tc>
          <w:tcPr>
            <w:tcW w:w="1149" w:type="dxa"/>
          </w:tcPr>
          <w:p w14:paraId="41A87BFA" w14:textId="7CAC010A" w:rsidR="002E68FD" w:rsidRDefault="002E68FD" w:rsidP="00EC56E1">
            <w:pPr>
              <w:pStyle w:val="InfoBlue"/>
            </w:pPr>
            <w:proofErr w:type="spellStart"/>
            <w:r>
              <w:t>Usuário</w:t>
            </w:r>
            <w:proofErr w:type="spellEnd"/>
            <w:r>
              <w:t xml:space="preserve"> final</w:t>
            </w:r>
          </w:p>
        </w:tc>
        <w:tc>
          <w:tcPr>
            <w:tcW w:w="1731" w:type="dxa"/>
          </w:tcPr>
          <w:p w14:paraId="77A90DD1" w14:textId="0D59BBD4" w:rsidR="002E68FD" w:rsidRPr="00FE7E0A" w:rsidRDefault="002E68FD" w:rsidP="00EC56E1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Usuário final do sistema</w:t>
            </w:r>
          </w:p>
        </w:tc>
        <w:tc>
          <w:tcPr>
            <w:tcW w:w="3240" w:type="dxa"/>
          </w:tcPr>
          <w:p w14:paraId="2B840FA0" w14:textId="68A3ED93" w:rsidR="002E68FD" w:rsidRPr="002E68FD" w:rsidRDefault="002E68FD" w:rsidP="00EC56E1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Baixar aplicativo, </w:t>
            </w:r>
            <w:r w:rsidR="00DC69CD">
              <w:rPr>
                <w:lang w:val="pt-BR"/>
              </w:rPr>
              <w:t xml:space="preserve">pesquisar medicamentos de que necessitam, ir até local de retirada do medicamento, com receita médica caso necessário. </w:t>
            </w:r>
          </w:p>
        </w:tc>
        <w:tc>
          <w:tcPr>
            <w:tcW w:w="2628" w:type="dxa"/>
          </w:tcPr>
          <w:p w14:paraId="04583AFB" w14:textId="6D393604" w:rsidR="002E68FD" w:rsidRDefault="00DC69CD" w:rsidP="00EC56E1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Auto representado</w:t>
            </w:r>
          </w:p>
        </w:tc>
      </w:tr>
    </w:tbl>
    <w:p w14:paraId="1B273BF6" w14:textId="77777777" w:rsidR="00882917" w:rsidRPr="002E68FD" w:rsidRDefault="00882917">
      <w:pPr>
        <w:pStyle w:val="Corpodetexto"/>
        <w:rPr>
          <w:lang w:val="pt-BR"/>
        </w:rPr>
      </w:pPr>
    </w:p>
    <w:p w14:paraId="4B340324" w14:textId="77777777" w:rsidR="00882917" w:rsidRDefault="002219BF">
      <w:pPr>
        <w:pStyle w:val="Ttulo2"/>
      </w:pPr>
      <w:bookmarkStart w:id="18" w:name="_Toc26206122"/>
      <w:proofErr w:type="spellStart"/>
      <w:r>
        <w:t>Ambiente</w:t>
      </w:r>
      <w:proofErr w:type="spellEnd"/>
      <w:r>
        <w:t xml:space="preserve"> do </w:t>
      </w:r>
      <w:proofErr w:type="spellStart"/>
      <w:r>
        <w:t>Usuário</w:t>
      </w:r>
      <w:bookmarkEnd w:id="18"/>
      <w:proofErr w:type="spellEnd"/>
    </w:p>
    <w:p w14:paraId="18D3CE19" w14:textId="572CDB68" w:rsidR="00DC69CD" w:rsidRDefault="00DC69CD" w:rsidP="00DC69CD">
      <w:pPr>
        <w:pStyle w:val="Corpodetexto"/>
        <w:ind w:left="0"/>
        <w:rPr>
          <w:lang w:val="pt-BR"/>
        </w:rPr>
      </w:pPr>
      <w:r w:rsidRPr="00DC69CD">
        <w:rPr>
          <w:lang w:val="pt-BR"/>
        </w:rPr>
        <w:t xml:space="preserve">Será o único sistema que </w:t>
      </w:r>
      <w:r>
        <w:rPr>
          <w:lang w:val="pt-BR"/>
        </w:rPr>
        <w:t xml:space="preserve">oferecerá medicamentos de forma gratuita a pessoas que necessitarem, se preocupando não só com uma causa </w:t>
      </w:r>
      <w:r w:rsidR="002E3761">
        <w:rPr>
          <w:lang w:val="pt-BR"/>
        </w:rPr>
        <w:t>social,</w:t>
      </w:r>
      <w:r>
        <w:rPr>
          <w:lang w:val="pt-BR"/>
        </w:rPr>
        <w:t xml:space="preserve"> mas também ambiental. </w:t>
      </w:r>
    </w:p>
    <w:p w14:paraId="7E78D8D8" w14:textId="77777777" w:rsidR="00DC69CD" w:rsidRDefault="00DC69CD" w:rsidP="00DC69CD">
      <w:pPr>
        <w:pStyle w:val="Corpodetexto"/>
        <w:ind w:left="0"/>
        <w:rPr>
          <w:lang w:val="pt-BR"/>
        </w:rPr>
      </w:pPr>
      <w:r>
        <w:rPr>
          <w:lang w:val="pt-BR"/>
        </w:rPr>
        <w:t>A ideia inicial é ter um sistema web para que as farmácias possam cadastrar os medicamentos, dessa forma o banco de dados do sistema já iria sendo montado.</w:t>
      </w:r>
    </w:p>
    <w:p w14:paraId="66F8BAA6" w14:textId="04A1C72D" w:rsidR="00A75484" w:rsidRPr="00DC69CD" w:rsidRDefault="00DC69CD" w:rsidP="00DC69CD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Futuramente, o </w:t>
      </w:r>
      <w:proofErr w:type="spellStart"/>
      <w:r>
        <w:rPr>
          <w:lang w:val="pt-BR"/>
        </w:rPr>
        <w:t>Idrug</w:t>
      </w:r>
      <w:proofErr w:type="spellEnd"/>
      <w:r>
        <w:rPr>
          <w:lang w:val="pt-BR"/>
        </w:rPr>
        <w:t xml:space="preserve"> </w:t>
      </w:r>
      <w:r w:rsidR="00206EC6">
        <w:rPr>
          <w:lang w:val="pt-BR"/>
        </w:rPr>
        <w:t xml:space="preserve">terá um aplicativo disponibilizado na </w:t>
      </w:r>
      <w:r w:rsidR="002E3761">
        <w:rPr>
          <w:lang w:val="pt-BR"/>
        </w:rPr>
        <w:t>Play Store</w:t>
      </w:r>
      <w:r w:rsidR="00206EC6">
        <w:rPr>
          <w:lang w:val="pt-BR"/>
        </w:rPr>
        <w:t xml:space="preserve"> para que o usuário possa buscar o medicamento. Serão um total de 4(quatro) programadores envolvidos na criação de toda a engenharia e programação do software, além de ter orientação de especialista na área de farmácia</w:t>
      </w:r>
      <w:r w:rsidR="002E3761">
        <w:rPr>
          <w:lang w:val="pt-BR"/>
        </w:rPr>
        <w:t xml:space="preserve"> e de um engenheiro de software</w:t>
      </w:r>
      <w:r w:rsidR="00206EC6">
        <w:rPr>
          <w:lang w:val="pt-BR"/>
        </w:rPr>
        <w:t>.</w:t>
      </w:r>
    </w:p>
    <w:p w14:paraId="6F1D5D4D" w14:textId="77777777" w:rsidR="00882917" w:rsidRPr="00116EA8" w:rsidRDefault="002933C9">
      <w:pPr>
        <w:pStyle w:val="Ttulo2"/>
        <w:rPr>
          <w:lang w:val="pt-BR"/>
        </w:rPr>
      </w:pPr>
      <w:bookmarkStart w:id="19" w:name="_Toc26206123"/>
      <w:r w:rsidRPr="00116EA8">
        <w:rPr>
          <w:lang w:val="pt-BR"/>
        </w:rPr>
        <w:t>Principais Necessidades das Partes Interessadas ou do Usuário</w:t>
      </w:r>
      <w:bookmarkEnd w:id="19"/>
    </w:p>
    <w:p w14:paraId="54913B7F" w14:textId="59792A63" w:rsidR="00882917" w:rsidRPr="00116EA8" w:rsidRDefault="00882917" w:rsidP="00EC56E1">
      <w:pPr>
        <w:pStyle w:val="InfoBlue"/>
        <w:rPr>
          <w:lang w:val="pt-BR"/>
        </w:rPr>
      </w:pPr>
      <w:r w:rsidRPr="00116EA8">
        <w:rPr>
          <w:lang w:val="pt-BR"/>
        </w:rPr>
        <w:t>•</w:t>
      </w:r>
      <w:r w:rsidRPr="00116EA8">
        <w:rPr>
          <w:lang w:val="pt-BR"/>
        </w:rPr>
        <w:tab/>
      </w:r>
      <w:r w:rsidR="002933C9" w:rsidRPr="00116EA8">
        <w:rPr>
          <w:b/>
          <w:lang w:val="pt-BR"/>
        </w:rPr>
        <w:t>Quais são as razões para este problema?</w:t>
      </w:r>
      <w:r w:rsidR="002933C9" w:rsidRPr="00116EA8">
        <w:rPr>
          <w:lang w:val="pt-BR"/>
        </w:rPr>
        <w:t xml:space="preserve"> Medicamentos que ainda estão aptos a serem utilizados acabam sendo descartados devido a necessidade das farmácias de deixar</w:t>
      </w:r>
      <w:r w:rsidR="002139B7">
        <w:rPr>
          <w:lang w:val="pt-BR"/>
        </w:rPr>
        <w:t>em</w:t>
      </w:r>
      <w:r w:rsidR="002933C9" w:rsidRPr="00116EA8">
        <w:rPr>
          <w:lang w:val="pt-BR"/>
        </w:rPr>
        <w:t xml:space="preserve"> sempre o estoque atualizado</w:t>
      </w:r>
      <w:r w:rsidR="00F5733F">
        <w:rPr>
          <w:lang w:val="pt-BR"/>
        </w:rPr>
        <w:t xml:space="preserve"> </w:t>
      </w:r>
      <w:r w:rsidR="002139B7">
        <w:rPr>
          <w:lang w:val="pt-BR"/>
        </w:rPr>
        <w:t>além d</w:t>
      </w:r>
      <w:r w:rsidR="00F5733F">
        <w:rPr>
          <w:lang w:val="pt-BR"/>
        </w:rPr>
        <w:t>o dever de</w:t>
      </w:r>
      <w:r w:rsidR="002139B7">
        <w:rPr>
          <w:lang w:val="pt-BR"/>
        </w:rPr>
        <w:t xml:space="preserve"> cumprir com a legislação regularmentada pela Anvisa</w:t>
      </w:r>
      <w:r w:rsidR="00F5733F">
        <w:rPr>
          <w:lang w:val="pt-BR"/>
        </w:rPr>
        <w:t xml:space="preserve"> acerca dos medicamentos. </w:t>
      </w:r>
    </w:p>
    <w:p w14:paraId="62A45FF6" w14:textId="5DAF86D4" w:rsidR="00882917" w:rsidRPr="00116EA8" w:rsidRDefault="00882917" w:rsidP="00EC56E1">
      <w:pPr>
        <w:pStyle w:val="InfoBlue"/>
        <w:rPr>
          <w:bCs/>
          <w:lang w:val="pt-BR"/>
        </w:rPr>
      </w:pPr>
      <w:r w:rsidRPr="00116EA8">
        <w:rPr>
          <w:lang w:val="pt-BR"/>
        </w:rPr>
        <w:t>•</w:t>
      </w:r>
      <w:r w:rsidRPr="00116EA8">
        <w:rPr>
          <w:lang w:val="pt-BR"/>
        </w:rPr>
        <w:tab/>
      </w:r>
      <w:r w:rsidR="000C6EE1" w:rsidRPr="00116EA8">
        <w:rPr>
          <w:b/>
          <w:lang w:val="pt-BR"/>
        </w:rPr>
        <w:t xml:space="preserve">Como é resolvido agora? </w:t>
      </w:r>
      <w:r w:rsidR="00D738AC" w:rsidRPr="00116EA8">
        <w:rPr>
          <w:lang w:val="pt-BR"/>
        </w:rPr>
        <w:t xml:space="preserve">É contratada uma empresa que coleta </w:t>
      </w:r>
      <w:r w:rsidR="00F5733F">
        <w:rPr>
          <w:lang w:val="pt-BR"/>
        </w:rPr>
        <w:t>e realiza a incineração d</w:t>
      </w:r>
      <w:r w:rsidR="00D738AC" w:rsidRPr="00116EA8">
        <w:rPr>
          <w:lang w:val="pt-BR"/>
        </w:rPr>
        <w:t>os medicamentos</w:t>
      </w:r>
      <w:r w:rsidR="00F5733F">
        <w:rPr>
          <w:lang w:val="pt-BR"/>
        </w:rPr>
        <w:t>.</w:t>
      </w:r>
    </w:p>
    <w:p w14:paraId="57023EA0" w14:textId="5F6CDF48" w:rsidR="00882917" w:rsidRPr="0041677C" w:rsidRDefault="00882917" w:rsidP="00EC56E1">
      <w:pPr>
        <w:pStyle w:val="InfoBlue"/>
        <w:rPr>
          <w:bCs/>
          <w:lang w:val="pt-BR"/>
        </w:rPr>
      </w:pPr>
      <w:r w:rsidRPr="00116EA8">
        <w:rPr>
          <w:lang w:val="pt-BR"/>
        </w:rPr>
        <w:t>•</w:t>
      </w:r>
      <w:r w:rsidRPr="00116EA8">
        <w:rPr>
          <w:lang w:val="pt-BR"/>
        </w:rPr>
        <w:tab/>
      </w:r>
      <w:r w:rsidR="00D738AC" w:rsidRPr="00116EA8">
        <w:rPr>
          <w:b/>
          <w:bCs/>
          <w:lang w:val="pt-BR"/>
        </w:rPr>
        <w:t xml:space="preserve">Que soluções a parte interessada ou o usuário deseja? </w:t>
      </w:r>
      <w:r w:rsidR="00D738AC" w:rsidRPr="00116EA8">
        <w:rPr>
          <w:bCs/>
          <w:lang w:val="pt-BR"/>
        </w:rPr>
        <w:t xml:space="preserve">Estamos propondo uma melhor usabilidade do medicamento, visto que quando a farmácia realiza a verificação do vencimento dos medicamentos acabam que por muitas das vezes deixando o medicamento apto a ser utilizado fora da prateleira esperando </w:t>
      </w:r>
      <w:r w:rsidR="00DE062E" w:rsidRPr="00116EA8">
        <w:rPr>
          <w:bCs/>
          <w:lang w:val="pt-BR"/>
        </w:rPr>
        <w:t>a empresa responsável pelo descarte coletar o medicamento</w:t>
      </w:r>
      <w:r w:rsidR="00F322F3">
        <w:rPr>
          <w:bCs/>
          <w:lang w:val="pt-BR"/>
        </w:rPr>
        <w:t xml:space="preserve"> para realizar a incineração</w:t>
      </w:r>
      <w:r w:rsidR="00DE062E" w:rsidRPr="00116EA8">
        <w:rPr>
          <w:bCs/>
          <w:lang w:val="pt-BR"/>
        </w:rPr>
        <w:t>. Entre esse tempo de espera, respeitando toda a legislação farmacêutica</w:t>
      </w:r>
      <w:r w:rsidR="00782820" w:rsidRPr="00116EA8">
        <w:rPr>
          <w:bCs/>
          <w:lang w:val="pt-BR"/>
        </w:rPr>
        <w:t>,</w:t>
      </w:r>
      <w:r w:rsidR="00DE062E" w:rsidRPr="00116EA8">
        <w:rPr>
          <w:bCs/>
          <w:lang w:val="pt-BR"/>
        </w:rPr>
        <w:t xml:space="preserve"> </w:t>
      </w:r>
      <w:r w:rsidR="00782820" w:rsidRPr="00116EA8">
        <w:rPr>
          <w:bCs/>
          <w:lang w:val="pt-BR"/>
        </w:rPr>
        <w:t xml:space="preserve"> esses </w:t>
      </w:r>
      <w:r w:rsidR="00DE062E" w:rsidRPr="00116EA8">
        <w:rPr>
          <w:bCs/>
          <w:lang w:val="pt-BR"/>
        </w:rPr>
        <w:t xml:space="preserve">medicamentos ao invés de serem descartados fossem disponibilizados de forma gratuita para </w:t>
      </w:r>
      <w:r w:rsidR="0041677C">
        <w:rPr>
          <w:bCs/>
          <w:lang w:val="pt-BR"/>
        </w:rPr>
        <w:t>pessoas que necessitam do medicamento.</w:t>
      </w:r>
    </w:p>
    <w:p w14:paraId="0C296D4D" w14:textId="77777777" w:rsidR="00D738AC" w:rsidRPr="00116EA8" w:rsidRDefault="00D738AC" w:rsidP="00D738AC">
      <w:pPr>
        <w:pStyle w:val="Corpodetexto"/>
        <w:rPr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900"/>
        <w:gridCol w:w="1350"/>
        <w:gridCol w:w="1890"/>
        <w:gridCol w:w="90"/>
        <w:gridCol w:w="2430"/>
      </w:tblGrid>
      <w:tr w:rsidR="00882917" w14:paraId="6DC1DCDE" w14:textId="77777777">
        <w:tc>
          <w:tcPr>
            <w:tcW w:w="2808" w:type="dxa"/>
            <w:shd w:val="solid" w:color="000000" w:fill="FFFFFF"/>
          </w:tcPr>
          <w:p w14:paraId="2C52C90A" w14:textId="77777777" w:rsidR="00882917" w:rsidRDefault="00882917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>Need</w:t>
            </w:r>
          </w:p>
        </w:tc>
        <w:tc>
          <w:tcPr>
            <w:tcW w:w="900" w:type="dxa"/>
            <w:shd w:val="solid" w:color="000000" w:fill="FFFFFF"/>
          </w:tcPr>
          <w:p w14:paraId="7EF74298" w14:textId="77777777" w:rsidR="00882917" w:rsidRDefault="00882917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350" w:type="dxa"/>
            <w:shd w:val="solid" w:color="000000" w:fill="FFFFFF"/>
          </w:tcPr>
          <w:p w14:paraId="6EC2C9BC" w14:textId="77777777" w:rsidR="00882917" w:rsidRDefault="00882917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>Concerns</w:t>
            </w:r>
          </w:p>
        </w:tc>
        <w:tc>
          <w:tcPr>
            <w:tcW w:w="1890" w:type="dxa"/>
            <w:shd w:val="solid" w:color="000000" w:fill="FFFFFF"/>
          </w:tcPr>
          <w:p w14:paraId="41C22FB3" w14:textId="77777777" w:rsidR="00882917" w:rsidRDefault="00882917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>Current Solution</w:t>
            </w:r>
          </w:p>
        </w:tc>
        <w:tc>
          <w:tcPr>
            <w:tcW w:w="2520" w:type="dxa"/>
            <w:gridSpan w:val="2"/>
            <w:shd w:val="solid" w:color="000000" w:fill="FFFFFF"/>
          </w:tcPr>
          <w:p w14:paraId="51ACD05A" w14:textId="77777777" w:rsidR="00882917" w:rsidRDefault="00882917">
            <w:pPr>
              <w:pStyle w:val="Corpodetexto"/>
              <w:ind w:left="0"/>
              <w:rPr>
                <w:b/>
              </w:rPr>
            </w:pPr>
            <w:r>
              <w:rPr>
                <w:b/>
              </w:rPr>
              <w:t>Proposed Solutions</w:t>
            </w:r>
          </w:p>
        </w:tc>
      </w:tr>
      <w:tr w:rsidR="00882917" w14:paraId="616ADF11" w14:textId="77777777">
        <w:tc>
          <w:tcPr>
            <w:tcW w:w="2808" w:type="dxa"/>
          </w:tcPr>
          <w:p w14:paraId="41431820" w14:textId="77777777" w:rsidR="00882917" w:rsidRDefault="00882917">
            <w:pPr>
              <w:pStyle w:val="Corpodetexto"/>
              <w:ind w:left="0"/>
            </w:pPr>
            <w:r>
              <w:t>Broadcast messages</w:t>
            </w:r>
          </w:p>
        </w:tc>
        <w:tc>
          <w:tcPr>
            <w:tcW w:w="900" w:type="dxa"/>
          </w:tcPr>
          <w:p w14:paraId="4601579F" w14:textId="77777777" w:rsidR="00882917" w:rsidRDefault="00882917">
            <w:pPr>
              <w:pStyle w:val="Corpodetexto"/>
              <w:ind w:left="0"/>
            </w:pPr>
          </w:p>
        </w:tc>
        <w:tc>
          <w:tcPr>
            <w:tcW w:w="1350" w:type="dxa"/>
          </w:tcPr>
          <w:p w14:paraId="3C8B39FE" w14:textId="77777777" w:rsidR="00882917" w:rsidRDefault="00882917">
            <w:pPr>
              <w:pStyle w:val="Corpodetexto"/>
              <w:ind w:left="0"/>
            </w:pPr>
          </w:p>
        </w:tc>
        <w:tc>
          <w:tcPr>
            <w:tcW w:w="1980" w:type="dxa"/>
            <w:gridSpan w:val="2"/>
          </w:tcPr>
          <w:p w14:paraId="443C86D6" w14:textId="77777777" w:rsidR="00882917" w:rsidRDefault="00882917">
            <w:pPr>
              <w:pStyle w:val="Corpodetexto"/>
              <w:ind w:left="0"/>
            </w:pPr>
          </w:p>
        </w:tc>
        <w:tc>
          <w:tcPr>
            <w:tcW w:w="2430" w:type="dxa"/>
          </w:tcPr>
          <w:p w14:paraId="610D971B" w14:textId="77777777" w:rsidR="00882917" w:rsidRDefault="00882917">
            <w:pPr>
              <w:pStyle w:val="Corpodetexto"/>
              <w:ind w:left="0"/>
            </w:pPr>
          </w:p>
        </w:tc>
      </w:tr>
    </w:tbl>
    <w:p w14:paraId="5BFC7D78" w14:textId="77777777" w:rsidR="00882917" w:rsidRDefault="00882917">
      <w:pPr>
        <w:pStyle w:val="Corpodetexto"/>
      </w:pPr>
    </w:p>
    <w:p w14:paraId="00664CD3" w14:textId="77777777" w:rsidR="00882917" w:rsidRDefault="00882917">
      <w:pPr>
        <w:pStyle w:val="Ttulo2"/>
      </w:pPr>
      <w:bookmarkStart w:id="20" w:name="_Toc452813589"/>
      <w:bookmarkStart w:id="21" w:name="_Toc512930914"/>
      <w:bookmarkStart w:id="22" w:name="_Toc26206124"/>
      <w:proofErr w:type="spellStart"/>
      <w:r>
        <w:t>Alternat</w:t>
      </w:r>
      <w:bookmarkEnd w:id="20"/>
      <w:bookmarkEnd w:id="21"/>
      <w:r w:rsidR="00FA3B58">
        <w:t>ivas</w:t>
      </w:r>
      <w:proofErr w:type="spellEnd"/>
      <w:r w:rsidR="00FA3B58">
        <w:t xml:space="preserve"> e </w:t>
      </w:r>
      <w:proofErr w:type="spellStart"/>
      <w:r w:rsidR="00FA3B58">
        <w:t>Concorrência</w:t>
      </w:r>
      <w:bookmarkEnd w:id="22"/>
      <w:proofErr w:type="spellEnd"/>
    </w:p>
    <w:p w14:paraId="6F9DE12A" w14:textId="77777777" w:rsidR="00882917" w:rsidRDefault="00FA3B58">
      <w:pPr>
        <w:pStyle w:val="Ttulo1"/>
      </w:pPr>
      <w:bookmarkStart w:id="23" w:name="_Toc26206125"/>
      <w:bookmarkEnd w:id="14"/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do </w:t>
      </w:r>
      <w:proofErr w:type="spellStart"/>
      <w:r>
        <w:t>Produto</w:t>
      </w:r>
      <w:bookmarkEnd w:id="23"/>
      <w:proofErr w:type="spellEnd"/>
    </w:p>
    <w:p w14:paraId="16D3F00A" w14:textId="77777777" w:rsidR="00882917" w:rsidRDefault="00882917">
      <w:pPr>
        <w:pStyle w:val="Ttulo2"/>
      </w:pPr>
      <w:bookmarkStart w:id="24" w:name="_Toc425054391"/>
      <w:bookmarkStart w:id="25" w:name="_Toc318088998"/>
      <w:bookmarkStart w:id="26" w:name="_Toc320274603"/>
      <w:bookmarkStart w:id="27" w:name="_Toc320279476"/>
      <w:bookmarkStart w:id="28" w:name="_Toc323533353"/>
      <w:bookmarkStart w:id="29" w:name="_Toc339783677"/>
      <w:bookmarkStart w:id="30" w:name="_Toc339784266"/>
      <w:bookmarkStart w:id="31" w:name="_Toc342757867"/>
      <w:bookmarkStart w:id="32" w:name="_Toc346297778"/>
      <w:bookmarkStart w:id="33" w:name="_Toc422186484"/>
      <w:bookmarkStart w:id="34" w:name="_Toc436203388"/>
      <w:bookmarkStart w:id="35" w:name="_Toc452813591"/>
      <w:bookmarkStart w:id="36" w:name="_Toc512930916"/>
      <w:bookmarkStart w:id="37" w:name="_Toc26206126"/>
      <w:proofErr w:type="spellStart"/>
      <w:r>
        <w:t>P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="00FA3B58">
        <w:t>erspectiva</w:t>
      </w:r>
      <w:proofErr w:type="spellEnd"/>
      <w:r w:rsidR="00FA3B58">
        <w:t xml:space="preserve"> do </w:t>
      </w:r>
      <w:proofErr w:type="spellStart"/>
      <w:r w:rsidR="00FA3B58">
        <w:t>produto</w:t>
      </w:r>
      <w:bookmarkEnd w:id="37"/>
      <w:proofErr w:type="spellEnd"/>
    </w:p>
    <w:p w14:paraId="5BAC6129" w14:textId="6E4130F2" w:rsidR="00882917" w:rsidRPr="00116EA8" w:rsidRDefault="00F72A2E" w:rsidP="00F72A2E">
      <w:pPr>
        <w:pStyle w:val="InfoBlue"/>
        <w:rPr>
          <w:lang w:val="pt-BR"/>
        </w:rPr>
      </w:pPr>
      <w:r w:rsidRPr="00116EA8">
        <w:rPr>
          <w:lang w:val="pt-BR"/>
        </w:rPr>
        <w:t>O produto é independente</w:t>
      </w:r>
      <w:r w:rsidR="008025EF">
        <w:rPr>
          <w:lang w:val="pt-BR"/>
        </w:rPr>
        <w:t xml:space="preserve"> no que diz respeito a integração com outros sistemas</w:t>
      </w:r>
      <w:r w:rsidRPr="00116EA8">
        <w:rPr>
          <w:lang w:val="pt-BR"/>
        </w:rPr>
        <w:t xml:space="preserve">, com </w:t>
      </w:r>
      <w:r w:rsidR="008025EF">
        <w:rPr>
          <w:lang w:val="pt-BR"/>
        </w:rPr>
        <w:t>a</w:t>
      </w:r>
      <w:r w:rsidR="00AC7A66">
        <w:rPr>
          <w:lang w:val="pt-BR"/>
        </w:rPr>
        <w:t xml:space="preserve"> ressalva da</w:t>
      </w:r>
      <w:r w:rsidR="008025EF">
        <w:rPr>
          <w:lang w:val="pt-BR"/>
        </w:rPr>
        <w:t xml:space="preserve"> necessidade</w:t>
      </w:r>
      <w:r w:rsidRPr="00116EA8">
        <w:rPr>
          <w:lang w:val="pt-BR"/>
        </w:rPr>
        <w:t xml:space="preserve"> de ser alimentado pel</w:t>
      </w:r>
      <w:r w:rsidR="008025EF">
        <w:rPr>
          <w:lang w:val="pt-BR"/>
        </w:rPr>
        <w:t>as farmácias</w:t>
      </w:r>
      <w:r w:rsidRPr="00116EA8">
        <w:rPr>
          <w:lang w:val="pt-BR"/>
        </w:rPr>
        <w:t>.</w:t>
      </w:r>
    </w:p>
    <w:p w14:paraId="7F183E34" w14:textId="77777777" w:rsidR="00882917" w:rsidRDefault="00F72A2E">
      <w:pPr>
        <w:pStyle w:val="Ttulo1"/>
      </w:pPr>
      <w:bookmarkStart w:id="38" w:name="_Toc26206127"/>
      <w:proofErr w:type="spellStart"/>
      <w:r>
        <w:t>Recursos</w:t>
      </w:r>
      <w:proofErr w:type="spellEnd"/>
      <w:r>
        <w:t xml:space="preserve"> do </w:t>
      </w:r>
      <w:proofErr w:type="spellStart"/>
      <w:r>
        <w:t>produto</w:t>
      </w:r>
      <w:bookmarkEnd w:id="38"/>
      <w:proofErr w:type="spellEnd"/>
    </w:p>
    <w:p w14:paraId="601748B3" w14:textId="77777777" w:rsidR="00B96A43" w:rsidRPr="00116EA8" w:rsidRDefault="00000C38" w:rsidP="00FC7EB9">
      <w:pPr>
        <w:jc w:val="both"/>
        <w:rPr>
          <w:i/>
          <w:iCs/>
          <w:lang w:val="pt-BR"/>
        </w:rPr>
      </w:pPr>
      <w:r w:rsidRPr="00116EA8">
        <w:rPr>
          <w:i/>
          <w:iCs/>
          <w:lang w:val="pt-BR"/>
        </w:rPr>
        <w:t>Sistema Web com uma interface que facilite a farmácia realizar o cadastro dos medicamentos;</w:t>
      </w:r>
    </w:p>
    <w:p w14:paraId="391E7CD6" w14:textId="1D6966B6" w:rsidR="00000C38" w:rsidRPr="00116EA8" w:rsidRDefault="00000C38" w:rsidP="00FC7EB9">
      <w:pPr>
        <w:jc w:val="both"/>
        <w:rPr>
          <w:i/>
          <w:iCs/>
          <w:lang w:val="pt-BR"/>
        </w:rPr>
      </w:pPr>
      <w:r w:rsidRPr="00116EA8">
        <w:rPr>
          <w:i/>
          <w:iCs/>
          <w:lang w:val="pt-BR"/>
        </w:rPr>
        <w:t xml:space="preserve">Aplicativo mobile que seja multiplataforma com a função de identificar as farmácias com os respectivos </w:t>
      </w:r>
      <w:r w:rsidRPr="00116EA8">
        <w:rPr>
          <w:i/>
          <w:iCs/>
          <w:lang w:val="pt-BR"/>
        </w:rPr>
        <w:lastRenderedPageBreak/>
        <w:t>medicamentos aptos a serem disponibilizados</w:t>
      </w:r>
      <w:r w:rsidR="002B24EF">
        <w:rPr>
          <w:i/>
          <w:iCs/>
          <w:lang w:val="pt-BR"/>
        </w:rPr>
        <w:t>, sendo</w:t>
      </w:r>
      <w:r w:rsidRPr="00116EA8">
        <w:rPr>
          <w:i/>
          <w:iCs/>
          <w:lang w:val="pt-BR"/>
        </w:rPr>
        <w:t xml:space="preserve"> possível identificar o trajeto que cada usuário terá que fazer para chegar a farmácia desejada (a que tem de forma gratuita o medicamento que ele necessita) utilizando-se da api do Google Maps;</w:t>
      </w:r>
    </w:p>
    <w:p w14:paraId="61A7E466" w14:textId="42648A70" w:rsidR="00C766F1" w:rsidRDefault="005959B8" w:rsidP="00FC7EB9">
      <w:pPr>
        <w:jc w:val="both"/>
        <w:rPr>
          <w:i/>
          <w:iCs/>
          <w:lang w:val="pt-BR"/>
        </w:rPr>
      </w:pPr>
      <w:r w:rsidRPr="00116EA8">
        <w:rPr>
          <w:i/>
          <w:iCs/>
          <w:lang w:val="pt-BR"/>
        </w:rPr>
        <w:t>No aplicativo te</w:t>
      </w:r>
      <w:r w:rsidR="000A3515">
        <w:rPr>
          <w:i/>
          <w:iCs/>
          <w:lang w:val="pt-BR"/>
        </w:rPr>
        <w:t>rá</w:t>
      </w:r>
      <w:r w:rsidRPr="00116EA8">
        <w:rPr>
          <w:i/>
          <w:iCs/>
          <w:lang w:val="pt-BR"/>
        </w:rPr>
        <w:t xml:space="preserve"> a funcionalidade de alertar idosos o horário de tomar os medicamentos</w:t>
      </w:r>
      <w:r w:rsidR="000A3515">
        <w:rPr>
          <w:i/>
          <w:iCs/>
          <w:lang w:val="pt-BR"/>
        </w:rPr>
        <w:t>;</w:t>
      </w:r>
    </w:p>
    <w:p w14:paraId="1FDA025E" w14:textId="7E2BD8AE" w:rsidR="000A3515" w:rsidRPr="00116EA8" w:rsidRDefault="000A3515" w:rsidP="00FC7EB9">
      <w:pPr>
        <w:jc w:val="both"/>
        <w:rPr>
          <w:i/>
          <w:iCs/>
          <w:lang w:val="pt-BR"/>
        </w:rPr>
      </w:pPr>
      <w:r>
        <w:rPr>
          <w:i/>
          <w:iCs/>
          <w:lang w:val="pt-BR"/>
        </w:rPr>
        <w:t>No aplicativo terá a funcionalidade de identificar pontos de descarte de medicamentos.</w:t>
      </w:r>
    </w:p>
    <w:p w14:paraId="00F201EA" w14:textId="77777777" w:rsidR="00000C38" w:rsidRPr="00116EA8" w:rsidRDefault="00000C38" w:rsidP="00B96A43">
      <w:pPr>
        <w:rPr>
          <w:i/>
          <w:iCs/>
          <w:lang w:val="pt-BR"/>
        </w:rPr>
      </w:pPr>
    </w:p>
    <w:p w14:paraId="5F400DDA" w14:textId="77777777" w:rsidR="00882917" w:rsidRDefault="00882917">
      <w:pPr>
        <w:pStyle w:val="Ttulo1"/>
      </w:pPr>
      <w:bookmarkStart w:id="39" w:name="_Toc436203408"/>
      <w:bookmarkStart w:id="40" w:name="_Toc452813602"/>
      <w:bookmarkStart w:id="41" w:name="_Toc512930919"/>
      <w:bookmarkStart w:id="42" w:name="_Toc26206128"/>
      <w:r>
        <w:t>Other Product Requirements</w:t>
      </w:r>
      <w:bookmarkEnd w:id="39"/>
      <w:bookmarkEnd w:id="40"/>
      <w:bookmarkEnd w:id="41"/>
      <w:bookmarkEnd w:id="42"/>
    </w:p>
    <w:p w14:paraId="3760459B" w14:textId="32437EBF" w:rsidR="00882917" w:rsidRPr="00116EA8" w:rsidRDefault="003D13F2" w:rsidP="00EC56E1">
      <w:pPr>
        <w:pStyle w:val="InfoBlue"/>
        <w:rPr>
          <w:lang w:val="pt-BR"/>
        </w:rPr>
      </w:pPr>
      <w:r w:rsidRPr="00116EA8">
        <w:rPr>
          <w:lang w:val="pt-BR"/>
        </w:rPr>
        <w:t>Computador</w:t>
      </w:r>
      <w:r w:rsidR="002B24EF">
        <w:rPr>
          <w:lang w:val="pt-BR"/>
        </w:rPr>
        <w:t xml:space="preserve"> ou celular</w:t>
      </w:r>
      <w:r w:rsidRPr="00116EA8">
        <w:rPr>
          <w:lang w:val="pt-BR"/>
        </w:rPr>
        <w:t xml:space="preserve"> com acesso à internet;</w:t>
      </w:r>
    </w:p>
    <w:p w14:paraId="035B0F59" w14:textId="626242F8" w:rsidR="003D13F2" w:rsidRPr="002B24EF" w:rsidRDefault="003D13F2" w:rsidP="003D13F2">
      <w:pPr>
        <w:pStyle w:val="Corpodetexto"/>
        <w:ind w:left="0"/>
        <w:rPr>
          <w:lang w:val="pt-BR"/>
        </w:rPr>
      </w:pPr>
    </w:p>
    <w:sectPr w:rsidR="003D13F2" w:rsidRPr="002B24EF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FCDAE" w14:textId="77777777" w:rsidR="00E54967" w:rsidRDefault="00E54967">
      <w:pPr>
        <w:spacing w:line="240" w:lineRule="auto"/>
      </w:pPr>
      <w:r>
        <w:separator/>
      </w:r>
    </w:p>
  </w:endnote>
  <w:endnote w:type="continuationSeparator" w:id="0">
    <w:p w14:paraId="77AD4D9F" w14:textId="77777777" w:rsidR="00E54967" w:rsidRDefault="00E549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82917" w14:paraId="63DF20D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607D45D" w14:textId="77777777" w:rsidR="00882917" w:rsidRDefault="00882917">
          <w:pPr>
            <w:ind w:right="360"/>
          </w:pPr>
          <w:proofErr w:type="spellStart"/>
          <w:r>
            <w:t>Confiden</w:t>
          </w:r>
          <w:r w:rsidR="000A7DCE">
            <w:t>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6AAA7B" w14:textId="6B7F9306" w:rsidR="00882917" w:rsidRDefault="00882917">
          <w:pPr>
            <w:jc w:val="center"/>
          </w:pPr>
          <w:r>
            <w:sym w:font="Symbol" w:char="F0D3"/>
          </w:r>
          <w:r w:rsidR="00683462">
            <w:fldChar w:fldCharType="begin"/>
          </w:r>
          <w:r w:rsidR="00683462">
            <w:instrText xml:space="preserve"> DOCPROPERTY "Company"  \* MERGEFORMAT </w:instrText>
          </w:r>
          <w:r w:rsidR="00683462">
            <w:fldChar w:fldCharType="separate"/>
          </w:r>
          <w:proofErr w:type="spellStart"/>
          <w:r w:rsidR="000A7DCE">
            <w:t>iDrug</w:t>
          </w:r>
          <w:proofErr w:type="spellEnd"/>
          <w:r w:rsidR="00683462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C4609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1B2174" w14:textId="77777777" w:rsidR="00882917" w:rsidRDefault="0088291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14:paraId="01FC3081" w14:textId="77777777" w:rsidR="00882917" w:rsidRDefault="0088291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3E6CA" w14:textId="77777777" w:rsidR="00E54967" w:rsidRDefault="00E54967">
      <w:pPr>
        <w:spacing w:line="240" w:lineRule="auto"/>
      </w:pPr>
      <w:r>
        <w:separator/>
      </w:r>
    </w:p>
  </w:footnote>
  <w:footnote w:type="continuationSeparator" w:id="0">
    <w:p w14:paraId="63871A6C" w14:textId="77777777" w:rsidR="00E54967" w:rsidRDefault="00E549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E661A" w14:textId="77777777" w:rsidR="00882917" w:rsidRDefault="00882917">
    <w:pPr>
      <w:rPr>
        <w:sz w:val="24"/>
      </w:rPr>
    </w:pPr>
  </w:p>
  <w:p w14:paraId="528FB5E8" w14:textId="77777777" w:rsidR="00882917" w:rsidRDefault="00882917">
    <w:pPr>
      <w:pBdr>
        <w:top w:val="single" w:sz="6" w:space="1" w:color="auto"/>
      </w:pBdr>
      <w:rPr>
        <w:sz w:val="24"/>
      </w:rPr>
    </w:pPr>
  </w:p>
  <w:p w14:paraId="6E42638A" w14:textId="77777777" w:rsidR="003B1561" w:rsidRDefault="003B1561" w:rsidP="003B1561">
    <w:pPr>
      <w:pStyle w:val="Ttulo"/>
      <w:jc w:val="right"/>
    </w:pPr>
    <w:proofErr w:type="spellStart"/>
    <w:r>
      <w:t>iDrug</w:t>
    </w:r>
    <w:proofErr w:type="spellEnd"/>
  </w:p>
  <w:p w14:paraId="03F1924F" w14:textId="77777777" w:rsidR="00882917" w:rsidRDefault="00882917">
    <w:pPr>
      <w:pBdr>
        <w:bottom w:val="single" w:sz="6" w:space="1" w:color="auto"/>
      </w:pBdr>
      <w:jc w:val="right"/>
      <w:rPr>
        <w:sz w:val="24"/>
      </w:rPr>
    </w:pPr>
  </w:p>
  <w:p w14:paraId="658686D6" w14:textId="77777777" w:rsidR="00882917" w:rsidRDefault="0088291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82917" w14:paraId="611E82A0" w14:textId="77777777">
      <w:tc>
        <w:tcPr>
          <w:tcW w:w="6379" w:type="dxa"/>
        </w:tcPr>
        <w:p w14:paraId="29817CAB" w14:textId="77777777" w:rsidR="00882917" w:rsidRDefault="00822486">
          <w:proofErr w:type="spellStart"/>
          <w:r>
            <w:rPr>
              <w:b/>
            </w:rPr>
            <w:t>iDrug</w:t>
          </w:r>
          <w:proofErr w:type="spellEnd"/>
        </w:p>
      </w:tc>
      <w:tc>
        <w:tcPr>
          <w:tcW w:w="3179" w:type="dxa"/>
        </w:tcPr>
        <w:p w14:paraId="67988476" w14:textId="77777777" w:rsidR="00882917" w:rsidRDefault="0088291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822486">
            <w:t>1.0</w:t>
          </w:r>
        </w:p>
      </w:tc>
    </w:tr>
    <w:tr w:rsidR="00882917" w14:paraId="56EED327" w14:textId="77777777">
      <w:tc>
        <w:tcPr>
          <w:tcW w:w="6379" w:type="dxa"/>
        </w:tcPr>
        <w:p w14:paraId="6A861335" w14:textId="77777777" w:rsidR="00882917" w:rsidRDefault="003B1561">
          <w:proofErr w:type="spellStart"/>
          <w:r>
            <w:t>Documento</w:t>
          </w:r>
          <w:proofErr w:type="spellEnd"/>
          <w:r>
            <w:t xml:space="preserve"> de </w:t>
          </w:r>
          <w:proofErr w:type="spellStart"/>
          <w:r>
            <w:t>Visão</w:t>
          </w:r>
          <w:proofErr w:type="spellEnd"/>
        </w:p>
      </w:tc>
      <w:tc>
        <w:tcPr>
          <w:tcW w:w="3179" w:type="dxa"/>
        </w:tcPr>
        <w:p w14:paraId="349BC55A" w14:textId="77777777" w:rsidR="00882917" w:rsidRDefault="00882917">
          <w:r>
            <w:t xml:space="preserve">  Date:  </w:t>
          </w:r>
          <w:r w:rsidR="003B1561">
            <w:t>10</w:t>
          </w:r>
          <w:r>
            <w:t>/</w:t>
          </w:r>
          <w:r w:rsidR="003B1561">
            <w:t xml:space="preserve">11 </w:t>
          </w:r>
          <w:r>
            <w:t>/</w:t>
          </w:r>
          <w:r w:rsidR="003B1561">
            <w:t>2019</w:t>
          </w:r>
        </w:p>
      </w:tc>
    </w:tr>
    <w:tr w:rsidR="00882917" w14:paraId="39BEFA2E" w14:textId="77777777">
      <w:tc>
        <w:tcPr>
          <w:tcW w:w="9558" w:type="dxa"/>
          <w:gridSpan w:val="2"/>
        </w:tcPr>
        <w:p w14:paraId="2327679F" w14:textId="67E1A790" w:rsidR="00882917" w:rsidRDefault="00882917"/>
      </w:tc>
    </w:tr>
  </w:tbl>
  <w:p w14:paraId="6E90921F" w14:textId="77777777" w:rsidR="00882917" w:rsidRDefault="0088291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EF9CE7C0"/>
    <w:lvl w:ilvl="0">
      <w:start w:val="1"/>
      <w:numFmt w:val="decimal"/>
      <w:pStyle w:val="Ttulo1"/>
      <w:lvlText w:val="%1."/>
      <w:legacy w:legacy="1" w:legacySpace="144" w:legacyIndent="0"/>
      <w:lvlJc w:val="left"/>
      <w:rPr>
        <w:lang w:val="pt-BR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5D53F35"/>
    <w:multiLevelType w:val="multilevel"/>
    <w:tmpl w:val="21F63DA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9D"/>
    <w:rsid w:val="00000C38"/>
    <w:rsid w:val="000731A9"/>
    <w:rsid w:val="0008441F"/>
    <w:rsid w:val="000A3515"/>
    <w:rsid w:val="000A7DCE"/>
    <w:rsid w:val="000C6EE1"/>
    <w:rsid w:val="00116EA8"/>
    <w:rsid w:val="00206EC6"/>
    <w:rsid w:val="002139B7"/>
    <w:rsid w:val="002219BF"/>
    <w:rsid w:val="002723C8"/>
    <w:rsid w:val="00273019"/>
    <w:rsid w:val="002933C9"/>
    <w:rsid w:val="002B24EF"/>
    <w:rsid w:val="002B3EC9"/>
    <w:rsid w:val="002C14CD"/>
    <w:rsid w:val="002E3761"/>
    <w:rsid w:val="002E4DA0"/>
    <w:rsid w:val="002E68FD"/>
    <w:rsid w:val="00345A80"/>
    <w:rsid w:val="003B1561"/>
    <w:rsid w:val="003D13F2"/>
    <w:rsid w:val="0041677C"/>
    <w:rsid w:val="00422819"/>
    <w:rsid w:val="004262C7"/>
    <w:rsid w:val="004569E3"/>
    <w:rsid w:val="004C4609"/>
    <w:rsid w:val="00502A61"/>
    <w:rsid w:val="005959B8"/>
    <w:rsid w:val="005B3CD0"/>
    <w:rsid w:val="005D13D7"/>
    <w:rsid w:val="005F4EBE"/>
    <w:rsid w:val="0061320F"/>
    <w:rsid w:val="00641459"/>
    <w:rsid w:val="00646DDC"/>
    <w:rsid w:val="00673C22"/>
    <w:rsid w:val="00683462"/>
    <w:rsid w:val="00721CFC"/>
    <w:rsid w:val="00752B03"/>
    <w:rsid w:val="00782820"/>
    <w:rsid w:val="007F2EC2"/>
    <w:rsid w:val="008025EF"/>
    <w:rsid w:val="00822486"/>
    <w:rsid w:val="00850936"/>
    <w:rsid w:val="00882917"/>
    <w:rsid w:val="00891EC9"/>
    <w:rsid w:val="008950AB"/>
    <w:rsid w:val="008A0468"/>
    <w:rsid w:val="00944047"/>
    <w:rsid w:val="009676E0"/>
    <w:rsid w:val="009C1062"/>
    <w:rsid w:val="009E19C7"/>
    <w:rsid w:val="009F44F2"/>
    <w:rsid w:val="00A0049D"/>
    <w:rsid w:val="00A75484"/>
    <w:rsid w:val="00AC7A66"/>
    <w:rsid w:val="00B96A43"/>
    <w:rsid w:val="00BA3958"/>
    <w:rsid w:val="00BD6269"/>
    <w:rsid w:val="00C766F1"/>
    <w:rsid w:val="00CE61B4"/>
    <w:rsid w:val="00D312E1"/>
    <w:rsid w:val="00D313F4"/>
    <w:rsid w:val="00D64F1D"/>
    <w:rsid w:val="00D738AC"/>
    <w:rsid w:val="00DB64C7"/>
    <w:rsid w:val="00DC2F30"/>
    <w:rsid w:val="00DC69CD"/>
    <w:rsid w:val="00DD33FA"/>
    <w:rsid w:val="00DE062E"/>
    <w:rsid w:val="00E54967"/>
    <w:rsid w:val="00EC56E1"/>
    <w:rsid w:val="00F322F3"/>
    <w:rsid w:val="00F5733F"/>
    <w:rsid w:val="00F72A2E"/>
    <w:rsid w:val="00FA3B58"/>
    <w:rsid w:val="00FC7EB9"/>
    <w:rsid w:val="00FE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4859CD"/>
  <w15:chartTrackingRefBased/>
  <w15:docId w15:val="{3A3FE414-E158-4405-A0E8-0404C0CC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EC56E1"/>
    <w:pPr>
      <w:widowControl/>
      <w:tabs>
        <w:tab w:val="left" w:pos="540"/>
        <w:tab w:val="left" w:pos="1260"/>
      </w:tabs>
      <w:spacing w:after="120"/>
      <w:jc w:val="both"/>
    </w:pPr>
    <w:rPr>
      <w:i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IQUE\Desktop\rup_vision_sp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8FF7E-B6B7-4674-82B9-A0A936033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209</TotalTime>
  <Pages>7</Pages>
  <Words>1160</Words>
  <Characters>6268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(Small Project)</vt:lpstr>
      <vt:lpstr>Vision (Small Project)</vt:lpstr>
    </vt:vector>
  </TitlesOfParts>
  <Company>&lt;Company Name&gt;</Company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&lt;Project Name&gt;</dc:subject>
  <dc:creator>HENRIQUE</dc:creator>
  <cp:keywords/>
  <dc:description/>
  <cp:lastModifiedBy>PC-HENRIQUE</cp:lastModifiedBy>
  <cp:revision>50</cp:revision>
  <cp:lastPrinted>2001-03-15T17:26:00Z</cp:lastPrinted>
  <dcterms:created xsi:type="dcterms:W3CDTF">2019-11-10T12:40:00Z</dcterms:created>
  <dcterms:modified xsi:type="dcterms:W3CDTF">2020-03-18T00:52:00Z</dcterms:modified>
</cp:coreProperties>
</file>